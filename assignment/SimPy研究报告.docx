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74407" w14:textId="0C113909" w:rsidR="00F9444C" w:rsidRDefault="00487D45">
      <w:pPr>
        <w:pStyle w:val="affd"/>
      </w:pPr>
      <w:r>
        <w:rPr>
          <w:rFonts w:hint="eastAsia"/>
        </w:rPr>
        <w:t>学生姓名：</w:t>
      </w:r>
      <w:proofErr w:type="gramStart"/>
      <w:r>
        <w:rPr>
          <w:rFonts w:hint="eastAsia"/>
        </w:rPr>
        <w:t>王禾雨</w:t>
      </w:r>
      <w:proofErr w:type="gramEnd"/>
    </w:p>
    <w:p w14:paraId="2F59B702" w14:textId="48536334" w:rsidR="00E614DD" w:rsidRDefault="00487D45">
      <w:pPr>
        <w:pStyle w:val="affd"/>
      </w:pPr>
      <w:r>
        <w:rPr>
          <w:rFonts w:hint="eastAsia"/>
        </w:rPr>
        <w:t>讲师姓名：</w:t>
      </w:r>
      <w:r w:rsidRPr="00487D45">
        <w:rPr>
          <w:rFonts w:hint="eastAsia"/>
        </w:rPr>
        <w:t>刘</w:t>
      </w:r>
      <w:proofErr w:type="gramStart"/>
      <w:r w:rsidRPr="00487D45">
        <w:rPr>
          <w:rFonts w:hint="eastAsia"/>
        </w:rPr>
        <w:t>劼</w:t>
      </w:r>
      <w:proofErr w:type="gramEnd"/>
    </w:p>
    <w:p w14:paraId="1FCE81F3" w14:textId="6FDF3968" w:rsidR="00E614DD" w:rsidRDefault="00487D45">
      <w:pPr>
        <w:pStyle w:val="affd"/>
      </w:pPr>
      <w:r>
        <w:rPr>
          <w:rFonts w:hint="eastAsia"/>
        </w:rPr>
        <w:t>课程编号：</w:t>
      </w:r>
      <w:r>
        <w:t>CS33852</w:t>
      </w:r>
    </w:p>
    <w:p w14:paraId="505BFFEC" w14:textId="49B864C1" w:rsidR="00E614DD" w:rsidRDefault="00487D45">
      <w:pPr>
        <w:pStyle w:val="affd"/>
      </w:pPr>
      <w:r>
        <w:rPr>
          <w:rFonts w:hint="eastAsia"/>
        </w:rPr>
        <w:t>日期：</w:t>
      </w:r>
      <w:r>
        <w:t>2020/7/15</w:t>
      </w:r>
    </w:p>
    <w:p w14:paraId="7475E6DC" w14:textId="65B35876" w:rsidR="00E614DD" w:rsidRDefault="0077083E">
      <w:pPr>
        <w:pStyle w:val="afffc"/>
      </w:pPr>
      <w:proofErr w:type="gramStart"/>
      <w:r>
        <w:rPr>
          <w:rFonts w:hint="eastAsia"/>
        </w:rPr>
        <w:t>以</w:t>
      </w:r>
      <w:r w:rsidR="00487D45">
        <w:rPr>
          <w:rFonts w:hint="eastAsia"/>
        </w:rPr>
        <w:t>进程</w:t>
      </w:r>
      <w:proofErr w:type="gramEnd"/>
      <w:r>
        <w:rPr>
          <w:rFonts w:hint="eastAsia"/>
        </w:rPr>
        <w:t>为基础</w:t>
      </w:r>
      <w:r w:rsidR="00487D45">
        <w:rPr>
          <w:rFonts w:hint="eastAsia"/>
        </w:rPr>
        <w:t>的离散事件仿真框架：</w:t>
      </w:r>
      <w:r w:rsidR="00487D45">
        <w:rPr>
          <w:rFonts w:hint="eastAsia"/>
        </w:rPr>
        <w:t>Sim</w:t>
      </w:r>
      <w:r w:rsidR="00487D45">
        <w:t>Py</w:t>
      </w:r>
      <w:r w:rsidR="00487D45">
        <w:rPr>
          <w:rFonts w:hint="eastAsia"/>
        </w:rPr>
        <w:t>研究报告</w:t>
      </w:r>
    </w:p>
    <w:p w14:paraId="64DC5642" w14:textId="2BBF0378" w:rsidR="006F11A2" w:rsidRDefault="00487D45" w:rsidP="00A45719">
      <w:pPr>
        <w:rPr>
          <w:rFonts w:hint="eastAsia"/>
        </w:rPr>
      </w:pPr>
      <w:r>
        <w:t xml:space="preserve">SimPy </w:t>
      </w:r>
      <w:r>
        <w:rPr>
          <w:rFonts w:hint="eastAsia"/>
        </w:rPr>
        <w:t>是一个</w:t>
      </w:r>
      <w:r w:rsidR="0077083E">
        <w:rPr>
          <w:rFonts w:hint="eastAsia"/>
        </w:rPr>
        <w:t>基于</w:t>
      </w:r>
      <w:r w:rsidR="0077083E">
        <w:rPr>
          <w:rFonts w:hint="eastAsia"/>
        </w:rPr>
        <w:t>Python</w:t>
      </w:r>
      <w:r w:rsidR="0077083E">
        <w:rPr>
          <w:rFonts w:hint="eastAsia"/>
        </w:rPr>
        <w:t>语言的</w:t>
      </w:r>
      <w:proofErr w:type="gramStart"/>
      <w:r w:rsidR="0077083E">
        <w:rPr>
          <w:rFonts w:hint="eastAsia"/>
        </w:rPr>
        <w:t>以进程</w:t>
      </w:r>
      <w:proofErr w:type="gramEnd"/>
      <w:r w:rsidR="0077083E">
        <w:rPr>
          <w:rFonts w:hint="eastAsia"/>
        </w:rPr>
        <w:t>(</w:t>
      </w:r>
      <w:r w:rsidR="0077083E">
        <w:t>Process)</w:t>
      </w:r>
      <w:r w:rsidR="0077083E">
        <w:rPr>
          <w:rFonts w:hint="eastAsia"/>
        </w:rPr>
        <w:t>为基础的离散事件仿真框架，在众多工业场景，例如物流、工厂、餐饮等，有较为广泛的应用价值。作为</w:t>
      </w:r>
      <w:r w:rsidR="0077083E">
        <w:rPr>
          <w:rFonts w:hint="eastAsia"/>
        </w:rPr>
        <w:t>Python</w:t>
      </w:r>
      <w:r w:rsidR="0077083E">
        <w:rPr>
          <w:rFonts w:hint="eastAsia"/>
        </w:rPr>
        <w:t>语言的第三方开源框架，</w:t>
      </w:r>
      <w:r w:rsidR="0077083E">
        <w:rPr>
          <w:rFonts w:hint="eastAsia"/>
        </w:rPr>
        <w:t>SimPy</w:t>
      </w:r>
      <w:r w:rsidR="0077083E">
        <w:rPr>
          <w:rFonts w:hint="eastAsia"/>
        </w:rPr>
        <w:t>具有易于理解、方便实用、成本低廉等优势，是工业场景下简单离散事件模型的强力工具。</w:t>
      </w:r>
    </w:p>
    <w:p w14:paraId="21D6B64D" w14:textId="0A9FBF82" w:rsidR="0077083E" w:rsidRDefault="0077083E" w:rsidP="0077083E">
      <w:pPr>
        <w:pStyle w:val="affffc"/>
        <w:numPr>
          <w:ilvl w:val="0"/>
          <w:numId w:val="23"/>
        </w:numPr>
        <w:ind w:firstLineChars="0"/>
      </w:pPr>
      <w:r>
        <w:rPr>
          <w:rFonts w:hint="eastAsia"/>
        </w:rPr>
        <w:t>发展历史</w:t>
      </w:r>
    </w:p>
    <w:p w14:paraId="7FC77AE9" w14:textId="5FCE2450" w:rsidR="00FF26EF" w:rsidRDefault="00FF26EF" w:rsidP="00FF26EF">
      <w:r>
        <w:rPr>
          <w:rFonts w:hint="eastAsia"/>
        </w:rPr>
        <w:t>根据官方文档介绍，开发</w:t>
      </w:r>
      <w:r>
        <w:rPr>
          <w:rFonts w:hint="eastAsia"/>
        </w:rPr>
        <w:t>S</w:t>
      </w:r>
      <w:r>
        <w:t>imPy</w:t>
      </w:r>
      <w:r>
        <w:rPr>
          <w:rFonts w:hint="eastAsia"/>
        </w:rPr>
        <w:t>的想法最早基于用</w:t>
      </w:r>
      <w:r>
        <w:rPr>
          <w:rFonts w:hint="eastAsia"/>
        </w:rPr>
        <w:t>Python</w:t>
      </w:r>
      <w:r>
        <w:rPr>
          <w:rFonts w:hint="eastAsia"/>
        </w:rPr>
        <w:t>再现并整合</w:t>
      </w:r>
      <w:proofErr w:type="spellStart"/>
      <w:r>
        <w:rPr>
          <w:rFonts w:hint="eastAsia"/>
        </w:rPr>
        <w:t>S</w:t>
      </w:r>
      <w:r>
        <w:t>imula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Simscript</w:t>
      </w:r>
      <w:proofErr w:type="spellEnd"/>
      <w:r>
        <w:rPr>
          <w:rFonts w:hint="eastAsia"/>
        </w:rPr>
        <w:t>两个仿真模拟包，</w:t>
      </w:r>
      <w:r w:rsidR="005D735C">
        <w:rPr>
          <w:rFonts w:hint="eastAsia"/>
        </w:rPr>
        <w:t>最终呈现的</w:t>
      </w:r>
      <w:proofErr w:type="spellStart"/>
      <w:r>
        <w:rPr>
          <w:rFonts w:hint="eastAsia"/>
        </w:rPr>
        <w:t>SiPy</w:t>
      </w:r>
      <w:proofErr w:type="spellEnd"/>
      <w:r w:rsidR="005D735C">
        <w:rPr>
          <w:rFonts w:hint="eastAsia"/>
        </w:rPr>
        <w:t>包</w:t>
      </w:r>
      <w:r>
        <w:rPr>
          <w:rFonts w:hint="eastAsia"/>
        </w:rPr>
        <w:t>以</w:t>
      </w:r>
      <w:proofErr w:type="spellStart"/>
      <w:r>
        <w:t>Simula</w:t>
      </w:r>
      <w:proofErr w:type="spellEnd"/>
      <w:r>
        <w:rPr>
          <w:rFonts w:hint="eastAsia"/>
        </w:rPr>
        <w:t>为原本，</w:t>
      </w:r>
      <w:r>
        <w:rPr>
          <w:rFonts w:hint="eastAsia"/>
        </w:rPr>
        <w:t>SimPy</w:t>
      </w:r>
      <w:r w:rsidR="005D735C">
        <w:rPr>
          <w:rFonts w:hint="eastAsia"/>
        </w:rPr>
        <w:t>包</w:t>
      </w:r>
      <w:r>
        <w:rPr>
          <w:rFonts w:hint="eastAsia"/>
        </w:rPr>
        <w:t>则以</w:t>
      </w:r>
      <w:proofErr w:type="spellStart"/>
      <w:r>
        <w:t>Simscript</w:t>
      </w:r>
      <w:proofErr w:type="spellEnd"/>
      <w:r>
        <w:rPr>
          <w:rFonts w:hint="eastAsia"/>
        </w:rPr>
        <w:t>为原本。</w:t>
      </w:r>
    </w:p>
    <w:p w14:paraId="592570A8" w14:textId="3564B8E2" w:rsidR="006F11A2" w:rsidRDefault="0077083E" w:rsidP="00A45719">
      <w:pPr>
        <w:rPr>
          <w:rFonts w:hint="eastAsia"/>
        </w:rPr>
      </w:pPr>
      <w:r>
        <w:rPr>
          <w:rFonts w:hint="eastAsia"/>
        </w:rPr>
        <w:t>S</w:t>
      </w:r>
      <w:r>
        <w:t>imPy</w:t>
      </w:r>
      <w:r>
        <w:rPr>
          <w:rFonts w:hint="eastAsia"/>
        </w:rPr>
        <w:t>于</w:t>
      </w:r>
      <w:r>
        <w:rPr>
          <w:rFonts w:hint="eastAsia"/>
        </w:rPr>
        <w:t>2002</w:t>
      </w:r>
      <w:r>
        <w:rPr>
          <w:rFonts w:hint="eastAsia"/>
        </w:rPr>
        <w:t>年正式在</w:t>
      </w:r>
      <w:proofErr w:type="spellStart"/>
      <w:r>
        <w:t>SourceFroge</w:t>
      </w:r>
      <w:proofErr w:type="spellEnd"/>
      <w:r>
        <w:rPr>
          <w:rFonts w:hint="eastAsia"/>
        </w:rPr>
        <w:t>上发布</w:t>
      </w:r>
      <w:r w:rsidR="00FF26EF">
        <w:rPr>
          <w:rFonts w:hint="eastAsia"/>
        </w:rPr>
        <w:t>最初的</w:t>
      </w:r>
      <w:r w:rsidR="00FF26EF">
        <w:rPr>
          <w:rFonts w:hint="eastAsia"/>
        </w:rPr>
        <w:t>0</w:t>
      </w:r>
      <w:r>
        <w:t>.1.2</w:t>
      </w:r>
      <w:r>
        <w:rPr>
          <w:rFonts w:hint="eastAsia"/>
        </w:rPr>
        <w:t>版本。该版本以</w:t>
      </w:r>
      <w:r w:rsidR="00AA5E00">
        <w:rPr>
          <w:rFonts w:hint="eastAsia"/>
        </w:rPr>
        <w:t>先进先出</w:t>
      </w:r>
      <w:r w:rsidR="00AA5E00">
        <w:rPr>
          <w:rFonts w:hint="eastAsia"/>
        </w:rPr>
        <w:t>(</w:t>
      </w:r>
      <w:r>
        <w:rPr>
          <w:rFonts w:hint="eastAsia"/>
        </w:rPr>
        <w:t>FIFO</w:t>
      </w:r>
      <w:r w:rsidR="00AA5E00">
        <w:t>)</w:t>
      </w:r>
      <w:r w:rsidR="00FF26EF">
        <w:rPr>
          <w:rFonts w:hint="eastAsia"/>
        </w:rPr>
        <w:t>、</w:t>
      </w:r>
      <w:r>
        <w:rPr>
          <w:rFonts w:hint="eastAsia"/>
        </w:rPr>
        <w:t>共</w:t>
      </w:r>
      <w:r w:rsidR="005D735C">
        <w:rPr>
          <w:rFonts w:hint="eastAsia"/>
        </w:rPr>
        <w:t>享</w:t>
      </w:r>
      <w:r>
        <w:rPr>
          <w:rFonts w:hint="eastAsia"/>
        </w:rPr>
        <w:t>资源</w:t>
      </w:r>
      <w:r w:rsidR="00FF26EF">
        <w:rPr>
          <w:rFonts w:hint="eastAsia"/>
        </w:rPr>
        <w:t>、和数据分析监控为主要特性</w:t>
      </w:r>
      <w:r w:rsidR="005D735C">
        <w:rPr>
          <w:rFonts w:hint="eastAsia"/>
        </w:rPr>
        <w:t>。</w:t>
      </w:r>
      <w:r w:rsidR="005D735C">
        <w:rPr>
          <w:rFonts w:hint="eastAsia"/>
        </w:rPr>
        <w:t>2013</w:t>
      </w:r>
      <w:r w:rsidR="005D735C">
        <w:rPr>
          <w:rFonts w:hint="eastAsia"/>
        </w:rPr>
        <w:t>年，</w:t>
      </w:r>
      <w:r w:rsidR="005D735C">
        <w:rPr>
          <w:rFonts w:hint="eastAsia"/>
        </w:rPr>
        <w:t>SimPy</w:t>
      </w:r>
      <w:r w:rsidR="005D735C">
        <w:t xml:space="preserve"> </w:t>
      </w:r>
      <w:r w:rsidR="005D735C">
        <w:rPr>
          <w:rFonts w:hint="eastAsia"/>
        </w:rPr>
        <w:t>3</w:t>
      </w:r>
      <w:r w:rsidR="005D735C">
        <w:rPr>
          <w:rFonts w:hint="eastAsia"/>
        </w:rPr>
        <w:t>发布。在这次重大升级中，代码被完全重写，</w:t>
      </w:r>
      <w:r w:rsidR="005D735C">
        <w:rPr>
          <w:rFonts w:hint="eastAsia"/>
        </w:rPr>
        <w:t>API</w:t>
      </w:r>
      <w:r w:rsidR="005D735C">
        <w:rPr>
          <w:rFonts w:hint="eastAsia"/>
        </w:rPr>
        <w:t>与代码结构被</w:t>
      </w:r>
      <w:r w:rsidR="00AA5E00">
        <w:rPr>
          <w:rFonts w:hint="eastAsia"/>
        </w:rPr>
        <w:t>极大</w:t>
      </w:r>
      <w:r w:rsidR="005D735C">
        <w:rPr>
          <w:rFonts w:hint="eastAsia"/>
        </w:rPr>
        <w:t>简化</w:t>
      </w:r>
      <w:r w:rsidR="005D735C">
        <w:rPr>
          <w:rFonts w:hint="eastAsia"/>
        </w:rPr>
        <w:t xml:space="preserve"> </w:t>
      </w:r>
      <w:r w:rsidR="005D735C">
        <w:rPr>
          <w:rFonts w:hint="eastAsia"/>
        </w:rPr>
        <w:t>，</w:t>
      </w:r>
      <w:r w:rsidR="00A45719">
        <w:rPr>
          <w:rFonts w:hint="eastAsia"/>
        </w:rPr>
        <w:t>优化了</w:t>
      </w:r>
      <w:r w:rsidR="005D735C">
        <w:rPr>
          <w:rFonts w:hint="eastAsia"/>
        </w:rPr>
        <w:t>基于</w:t>
      </w:r>
      <w:r w:rsidR="005D735C">
        <w:rPr>
          <w:rFonts w:hint="eastAsia"/>
        </w:rPr>
        <w:t>Python</w:t>
      </w:r>
      <w:proofErr w:type="gramStart"/>
      <w:r w:rsidR="005D735C">
        <w:rPr>
          <w:rFonts w:hint="eastAsia"/>
        </w:rPr>
        <w:t>的协程</w:t>
      </w:r>
      <w:proofErr w:type="gramEnd"/>
      <w:r w:rsidR="005D735C">
        <w:rPr>
          <w:rFonts w:hint="eastAsia"/>
        </w:rPr>
        <w:t>(c</w:t>
      </w:r>
      <w:r w:rsidR="005D735C">
        <w:t>oroutine)</w:t>
      </w:r>
      <w:r w:rsidR="005D735C">
        <w:rPr>
          <w:rFonts w:hint="eastAsia"/>
        </w:rPr>
        <w:t>进行异步编程</w:t>
      </w:r>
      <w:r w:rsidR="005D735C">
        <w:rPr>
          <w:rFonts w:hint="eastAsia"/>
        </w:rPr>
        <w:t>(</w:t>
      </w:r>
      <w:r w:rsidR="005D735C" w:rsidRPr="005D735C">
        <w:t>asynchronous programming</w:t>
      </w:r>
      <w:r w:rsidR="005D735C">
        <w:t>)</w:t>
      </w:r>
      <w:r w:rsidR="00934711">
        <w:rPr>
          <w:rFonts w:hint="eastAsia"/>
        </w:rPr>
        <w:t>的仿真框架</w:t>
      </w:r>
      <w:r w:rsidR="005D735C">
        <w:rPr>
          <w:rFonts w:hint="eastAsia"/>
        </w:rPr>
        <w:t>，使得</w:t>
      </w:r>
      <w:r w:rsidR="005D735C">
        <w:rPr>
          <w:rFonts w:hint="eastAsia"/>
        </w:rPr>
        <w:t>SimPy</w:t>
      </w:r>
      <w:r w:rsidR="005D735C">
        <w:rPr>
          <w:rFonts w:hint="eastAsia"/>
        </w:rPr>
        <w:t>更加灵活、易用、高效。</w:t>
      </w:r>
    </w:p>
    <w:p w14:paraId="1DCBBEA2" w14:textId="333F8926" w:rsidR="00AA2AB3" w:rsidRDefault="006C666A" w:rsidP="00AA2AB3">
      <w:pPr>
        <w:pStyle w:val="affff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理论基础</w:t>
      </w:r>
    </w:p>
    <w:p w14:paraId="5707492F" w14:textId="77777777" w:rsidR="006F11A2" w:rsidRDefault="006C666A" w:rsidP="003149EA">
      <w:r>
        <w:rPr>
          <w:rFonts w:hint="eastAsia"/>
        </w:rPr>
        <w:t>模拟离散事件系统有三种基本的编程范式，第一种为面向活动</w:t>
      </w:r>
      <w:r>
        <w:rPr>
          <w:rFonts w:hint="eastAsia"/>
        </w:rPr>
        <w:t>(</w:t>
      </w:r>
      <w:r>
        <w:t>activity-oriented)</w:t>
      </w:r>
      <w:r>
        <w:rPr>
          <w:rFonts w:hint="eastAsia"/>
        </w:rPr>
        <w:t>范式。在该范式下，程序每经过一个固定周期检视各事件发生的状态</w:t>
      </w:r>
      <w:r w:rsidR="00B87344">
        <w:rPr>
          <w:rFonts w:hint="eastAsia"/>
        </w:rPr>
        <w:t>。由于需要尽可能缩小</w:t>
      </w:r>
      <w:r w:rsidR="00B87344">
        <w:rPr>
          <w:rFonts w:hint="eastAsia"/>
        </w:rPr>
        <w:lastRenderedPageBreak/>
        <w:t>固定周期以更好的模拟效果，该范式的程序运行会耗费大量的时间。</w:t>
      </w:r>
      <w:r w:rsidR="009B7685">
        <w:rPr>
          <w:rFonts w:hint="eastAsia"/>
        </w:rPr>
        <w:t>第二种为面向事件</w:t>
      </w:r>
      <w:r w:rsidR="009B7685">
        <w:rPr>
          <w:rFonts w:hint="eastAsia"/>
        </w:rPr>
        <w:t>(</w:t>
      </w:r>
      <w:r w:rsidR="009B7685">
        <w:t>event-oriented)</w:t>
      </w:r>
      <w:r w:rsidR="009B7685">
        <w:rPr>
          <w:rFonts w:hint="eastAsia"/>
        </w:rPr>
        <w:t>范式，该范式的核心是事件集</w:t>
      </w:r>
      <w:r w:rsidR="009B7685">
        <w:rPr>
          <w:rFonts w:hint="eastAsia"/>
        </w:rPr>
        <w:t>(</w:t>
      </w:r>
      <w:r w:rsidR="009B7685">
        <w:t>event set)</w:t>
      </w:r>
      <w:r w:rsidR="009B7685">
        <w:rPr>
          <w:rFonts w:hint="eastAsia"/>
        </w:rPr>
        <w:t>，用以保存所有待解决事件</w:t>
      </w:r>
      <w:r w:rsidR="009B7685">
        <w:rPr>
          <w:rFonts w:hint="eastAsia"/>
        </w:rPr>
        <w:t>(</w:t>
      </w:r>
      <w:r w:rsidR="009B7685">
        <w:t>pending event)</w:t>
      </w:r>
      <w:r w:rsidR="00251BE9">
        <w:rPr>
          <w:rFonts w:hint="eastAsia"/>
        </w:rPr>
        <w:t>，程序将选取最近的既定事件来更新模拟系统的时间。这种方法在离散事件数量较多的情况下较为低效，并且只能模拟离散的状态变化，而无法很好的表示连续的过程。</w:t>
      </w:r>
    </w:p>
    <w:p w14:paraId="51250198" w14:textId="3E5436D4" w:rsidR="006F11A2" w:rsidRDefault="00251BE9" w:rsidP="00A45719">
      <w:pPr>
        <w:rPr>
          <w:rFonts w:hint="eastAsia"/>
        </w:rPr>
      </w:pPr>
      <w:r>
        <w:rPr>
          <w:rFonts w:hint="eastAsia"/>
        </w:rPr>
        <w:t>S</w:t>
      </w:r>
      <w:r>
        <w:t>imPy</w:t>
      </w:r>
      <w:r>
        <w:rPr>
          <w:rFonts w:hint="eastAsia"/>
        </w:rPr>
        <w:t>采取第三种更为高效、灵活的范式——面向进程</w:t>
      </w:r>
      <w:r>
        <w:rPr>
          <w:rFonts w:hint="eastAsia"/>
        </w:rPr>
        <w:t>(</w:t>
      </w:r>
      <w:r>
        <w:t>process-oriented)</w:t>
      </w:r>
      <w:r>
        <w:rPr>
          <w:rFonts w:hint="eastAsia"/>
        </w:rPr>
        <w:t>。每一项拟</w:t>
      </w:r>
      <w:proofErr w:type="gramStart"/>
      <w:r>
        <w:rPr>
          <w:rFonts w:hint="eastAsia"/>
        </w:rPr>
        <w:t>真活动将以进程</w:t>
      </w:r>
      <w:proofErr w:type="gramEnd"/>
      <w:r>
        <w:rPr>
          <w:rFonts w:hint="eastAsia"/>
        </w:rPr>
        <w:t>的形式运行，在现代计算机中也多以线程</w:t>
      </w:r>
      <w:r>
        <w:rPr>
          <w:rFonts w:hint="eastAsia"/>
        </w:rPr>
        <w:t>(</w:t>
      </w:r>
      <w:r>
        <w:t>thread)</w:t>
      </w:r>
      <w:r>
        <w:rPr>
          <w:rFonts w:hint="eastAsia"/>
        </w:rPr>
        <w:t>的形式实现，模拟系统的时间则根据</w:t>
      </w:r>
      <w:r w:rsidR="006F11A2">
        <w:rPr>
          <w:rFonts w:hint="eastAsia"/>
        </w:rPr>
        <w:t>事件</w:t>
      </w:r>
      <w:r w:rsidR="00A45719">
        <w:rPr>
          <w:rFonts w:hint="eastAsia"/>
        </w:rPr>
        <w:t>更新</w:t>
      </w:r>
      <w:r w:rsidR="006F11A2">
        <w:rPr>
          <w:rFonts w:hint="eastAsia"/>
        </w:rPr>
        <w:t>跳跃</w:t>
      </w:r>
      <w:r w:rsidR="00A45719">
        <w:rPr>
          <w:rFonts w:hint="eastAsia"/>
        </w:rPr>
        <w:t>式</w:t>
      </w:r>
      <w:r w:rsidR="006F11A2">
        <w:rPr>
          <w:rFonts w:hint="eastAsia"/>
        </w:rPr>
        <w:t>更新推进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imPy</w:t>
      </w:r>
      <w:r>
        <w:rPr>
          <w:rFonts w:hint="eastAsia"/>
        </w:rPr>
        <w:t>通过应用</w:t>
      </w:r>
      <w:r>
        <w:rPr>
          <w:rFonts w:hint="eastAsia"/>
        </w:rPr>
        <w:t>Python</w:t>
      </w:r>
      <w:r>
        <w:rPr>
          <w:rFonts w:hint="eastAsia"/>
        </w:rPr>
        <w:t>的生成器</w:t>
      </w:r>
      <w:r>
        <w:rPr>
          <w:rFonts w:hint="eastAsia"/>
        </w:rPr>
        <w:t>(</w:t>
      </w:r>
      <w:r>
        <w:t>generator)</w:t>
      </w:r>
      <w:r>
        <w:rPr>
          <w:rFonts w:hint="eastAsia"/>
        </w:rPr>
        <w:t>，</w:t>
      </w:r>
      <w:r w:rsidR="006F11A2">
        <w:rPr>
          <w:rFonts w:hint="eastAsia"/>
        </w:rPr>
        <w:t>将多个进程</w:t>
      </w:r>
      <w:proofErr w:type="gramStart"/>
      <w:r w:rsidR="006F11A2">
        <w:rPr>
          <w:rFonts w:hint="eastAsia"/>
        </w:rPr>
        <w:t>以协程</w:t>
      </w:r>
      <w:proofErr w:type="gramEnd"/>
      <w:r w:rsidR="006F11A2">
        <w:rPr>
          <w:rFonts w:hint="eastAsia"/>
        </w:rPr>
        <w:t>的形式实现。</w:t>
      </w:r>
      <w:proofErr w:type="gramStart"/>
      <w:r w:rsidR="006F11A2">
        <w:rPr>
          <w:rFonts w:hint="eastAsia"/>
        </w:rPr>
        <w:t>协程是</w:t>
      </w:r>
      <w:proofErr w:type="gramEnd"/>
      <w:r w:rsidR="006F11A2">
        <w:rPr>
          <w:rFonts w:hint="eastAsia"/>
        </w:rPr>
        <w:t>Python</w:t>
      </w:r>
      <w:r w:rsidR="006F11A2">
        <w:rPr>
          <w:rFonts w:hint="eastAsia"/>
        </w:rPr>
        <w:t>语言下</w:t>
      </w:r>
      <w:proofErr w:type="gramStart"/>
      <w:r w:rsidR="006F11A2">
        <w:rPr>
          <w:rFonts w:hint="eastAsia"/>
        </w:rPr>
        <w:t>多进程</w:t>
      </w:r>
      <w:proofErr w:type="gramEnd"/>
      <w:r w:rsidR="006F11A2">
        <w:rPr>
          <w:rFonts w:hint="eastAsia"/>
        </w:rPr>
        <w:t>编程更为灵活高效的实现，可以实现进程的“暂停”和“重启”，使得不同离散事件间的切换、交流、与资源共享更为简洁清晰。</w:t>
      </w:r>
    </w:p>
    <w:p w14:paraId="57EAE523" w14:textId="77B1BEA5" w:rsidR="006F11A2" w:rsidRDefault="00A45719" w:rsidP="006F11A2">
      <w:pPr>
        <w:pStyle w:val="affff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核心概念</w:t>
      </w:r>
    </w:p>
    <w:p w14:paraId="6F560C26" w14:textId="3906093F" w:rsidR="006F11A2" w:rsidRDefault="00A45719" w:rsidP="006F11A2">
      <w:pPr>
        <w:rPr>
          <w:rFonts w:hint="eastAsia"/>
        </w:rPr>
      </w:pPr>
      <w:r>
        <w:rPr>
          <w:rFonts w:hint="eastAsia"/>
        </w:rPr>
        <w:t>S</w:t>
      </w:r>
      <w:r>
        <w:t>imP</w:t>
      </w:r>
      <w:r>
        <w:rPr>
          <w:rFonts w:hint="eastAsia"/>
        </w:rPr>
        <w:t>y</w:t>
      </w:r>
      <w:r>
        <w:rPr>
          <w:rFonts w:hint="eastAsia"/>
        </w:rPr>
        <w:t>最为核心的三个组件是</w:t>
      </w:r>
      <w:r>
        <w:rPr>
          <w:rFonts w:hint="eastAsia"/>
        </w:rPr>
        <w:t>E</w:t>
      </w:r>
      <w:r>
        <w:t xml:space="preserve">nvironment, </w:t>
      </w:r>
    </w:p>
    <w:p w14:paraId="122AFA42" w14:textId="77777777" w:rsidR="003149EA" w:rsidRPr="006F11A2" w:rsidRDefault="003149EA" w:rsidP="00FF26EF">
      <w:pPr>
        <w:rPr>
          <w:rFonts w:hint="eastAsia"/>
        </w:rPr>
      </w:pPr>
    </w:p>
    <w:p w14:paraId="0600C029" w14:textId="77777777" w:rsidR="00E614DD" w:rsidRDefault="003C6B62">
      <w:pPr>
        <w:pStyle w:val="afff4"/>
      </w:pPr>
      <w:sdt>
        <w:sdtPr>
          <w:alias w:val="引文："/>
          <w:tag w:val="引文："/>
          <w:id w:val="150183780"/>
          <w:placeholder>
            <w:docPart w:val="E231661638264077842925C53AAB9497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对于超过</w:t>
          </w:r>
          <w:r w:rsidR="009D4EB3">
            <w:rPr>
              <w:lang w:val="zh-CN" w:bidi="zh-CN"/>
            </w:rPr>
            <w:t xml:space="preserve"> 4 </w:t>
          </w:r>
          <w:r w:rsidR="009D4EB3">
            <w:rPr>
              <w:lang w:val="zh-CN" w:bidi="zh-CN"/>
            </w:rPr>
            <w:t>行的引用，请将引文从左边缘缩进一英寸，勿使用引号。若要应用此格式，请在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开始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选项卡的样式库中，单击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引用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。对于较短的引用，可将其用引号括起，并直接合并到文本中。</w:t>
          </w:r>
        </w:sdtContent>
      </w:sdt>
    </w:p>
    <w:p w14:paraId="65D898AB" w14:textId="77777777" w:rsidR="00E614DD" w:rsidRDefault="003C6B62">
      <w:pPr>
        <w:pStyle w:val="affd"/>
      </w:pPr>
      <w:sdt>
        <w:sdtPr>
          <w:alias w:val="表格 1："/>
          <w:tag w:val="表格 1："/>
          <w:id w:val="1607459120"/>
          <w:placeholder>
            <w:docPart w:val="F3BC1169D2E14F16AB8004CC71891D67"/>
          </w:placeholder>
          <w:temporary/>
          <w:showingPlcHdr/>
          <w15:appearance w15:val="hidden"/>
        </w:sdtPr>
        <w:sdtEndPr/>
        <w:sdtContent>
          <w:r w:rsidR="007D3102" w:rsidRPr="007D3102">
            <w:rPr>
              <w:rFonts w:hint="eastAsia"/>
              <w:lang w:val="zh-CN" w:bidi="zh-CN"/>
            </w:rPr>
            <w:t>表</w:t>
          </w:r>
          <w:r w:rsidR="007D3102" w:rsidRPr="007D3102">
            <w:rPr>
              <w:rFonts w:hint="eastAsia"/>
              <w:lang w:val="zh-CN" w:bidi="zh-CN"/>
            </w:rPr>
            <w:t xml:space="preserve"> 1</w:t>
          </w:r>
        </w:sdtContent>
      </w:sdt>
    </w:p>
    <w:p w14:paraId="4165C5AB" w14:textId="77777777" w:rsidR="00E614DD" w:rsidRDefault="003C6B62">
      <w:pPr>
        <w:pStyle w:val="aff3"/>
      </w:pPr>
      <w:sdt>
        <w:sdtPr>
          <w:alias w:val="表格标题："/>
          <w:tag w:val="表格标题："/>
          <w:id w:val="-145282110"/>
          <w:placeholder>
            <w:docPart w:val="7D7F7D2A70F1418393F6281D9C404D0C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此表标题使用名为</w:t>
          </w:r>
          <w:r w:rsidR="00B13D1B">
            <w:rPr>
              <w:lang w:val="zh-CN" w:bidi="zh-CN"/>
            </w:rPr>
            <w:t>“</w:t>
          </w:r>
          <w:r w:rsidR="00B13D1B">
            <w:rPr>
              <w:lang w:val="zh-CN" w:bidi="zh-CN"/>
            </w:rPr>
            <w:t>表标题</w:t>
          </w:r>
          <w:r w:rsidR="00B13D1B">
            <w:rPr>
              <w:lang w:val="zh-CN" w:bidi="zh-CN"/>
            </w:rPr>
            <w:t>”</w:t>
          </w:r>
          <w:r w:rsidR="00B13D1B">
            <w:rPr>
              <w:lang w:val="zh-CN" w:bidi="zh-CN"/>
            </w:rPr>
            <w:t>的样式，</w:t>
          </w:r>
          <w:r w:rsidR="00B13D1B">
            <w:rPr>
              <w:lang w:val="zh-CN" w:bidi="zh-CN"/>
            </w:rPr>
            <w:t>“</w:t>
          </w:r>
          <w:r w:rsidR="00B13D1B">
            <w:rPr>
              <w:lang w:val="zh-CN" w:bidi="zh-CN"/>
            </w:rPr>
            <w:t>开始</w:t>
          </w:r>
          <w:r w:rsidR="00B13D1B">
            <w:rPr>
              <w:lang w:val="zh-CN" w:bidi="zh-CN"/>
            </w:rPr>
            <w:t>”</w:t>
          </w:r>
          <w:r w:rsidR="00B13D1B">
            <w:rPr>
              <w:lang w:val="zh-CN" w:bidi="zh-CN"/>
            </w:rPr>
            <w:t>选项卡上的样式库中提供了该样式</w:t>
          </w:r>
        </w:sdtContent>
      </w:sdt>
    </w:p>
    <w:tbl>
      <w:tblPr>
        <w:tblStyle w:val="MLA0"/>
        <w:tblW w:w="5000" w:type="pct"/>
        <w:tblLook w:val="04A0" w:firstRow="1" w:lastRow="0" w:firstColumn="1" w:lastColumn="0" w:noHBand="0" w:noVBand="1"/>
        <w:tblDescription w:val="有 4 个列标题和 3 个行标题的示例表。替换虚拟标题文本，并填写表格数据。"/>
      </w:tblPr>
      <w:tblGrid>
        <w:gridCol w:w="2339"/>
        <w:gridCol w:w="2339"/>
        <w:gridCol w:w="2341"/>
        <w:gridCol w:w="2341"/>
      </w:tblGrid>
      <w:tr w:rsidR="00E614DD" w14:paraId="63751A24" w14:textId="77777777" w:rsidTr="009D4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列标题："/>
            <w:tag w:val="列标题:"/>
            <w:id w:val="1264727143"/>
            <w:placeholder>
              <w:docPart w:val="BD3F0985B54D48648E260FD6C9BA44B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9" w:type="dxa"/>
                <w:vAlign w:val="bottom"/>
              </w:tcPr>
              <w:p w14:paraId="785CFA06" w14:textId="77777777" w:rsidR="00E614DD" w:rsidRDefault="009D4EB3" w:rsidP="009D4EB3">
                <w:pPr>
                  <w:pStyle w:val="affd"/>
                  <w:spacing w:before="0"/>
                  <w:ind w:left="0" w:right="0"/>
                </w:pPr>
                <w:r>
                  <w:rPr>
                    <w:lang w:val="zh-CN" w:bidi="zh-CN"/>
                  </w:rPr>
                  <w:t>列标题</w:t>
                </w:r>
              </w:p>
            </w:tc>
          </w:sdtContent>
        </w:sdt>
        <w:tc>
          <w:tcPr>
            <w:tcW w:w="2339" w:type="dxa"/>
            <w:vAlign w:val="bottom"/>
          </w:tcPr>
          <w:p w14:paraId="21F0AE45" w14:textId="77777777" w:rsidR="00E614DD" w:rsidRDefault="003C6B62">
            <w:pPr>
              <w:pStyle w:val="affd"/>
            </w:pPr>
            <w:sdt>
              <w:sdtPr>
                <w:alias w:val="更多列标题："/>
                <w:tag w:val="更多列标题："/>
                <w:id w:val="-685448673"/>
                <w:placeholder>
                  <w:docPart w:val="238BAD900ED14A32A6EED160C8D3334C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更多</w:t>
                </w:r>
                <w:r w:rsidR="009D4EB3">
                  <w:rPr>
                    <w:lang w:val="zh-CN" w:bidi="zh-CN"/>
                  </w:rPr>
                  <w:br/>
                </w:r>
                <w:r w:rsidR="009D4EB3">
                  <w:rPr>
                    <w:lang w:val="zh-CN" w:bidi="zh-CN"/>
                  </w:rPr>
                  <w:t>列标题</w:t>
                </w:r>
              </w:sdtContent>
            </w:sdt>
          </w:p>
        </w:tc>
        <w:tc>
          <w:tcPr>
            <w:tcW w:w="2341" w:type="dxa"/>
            <w:vAlign w:val="bottom"/>
          </w:tcPr>
          <w:p w14:paraId="295A4ABC" w14:textId="77777777" w:rsidR="00E614DD" w:rsidRDefault="003C6B62">
            <w:pPr>
              <w:pStyle w:val="affd"/>
            </w:pPr>
            <w:sdt>
              <w:sdtPr>
                <w:alias w:val="更多列标题："/>
                <w:tag w:val="更多列标题："/>
                <w:id w:val="1494217565"/>
                <w:placeholder>
                  <w:docPart w:val="3592DD9A9C094C3C97816CDA94E5441B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更多</w:t>
                </w:r>
                <w:r w:rsidR="009D4EB3">
                  <w:rPr>
                    <w:lang w:val="zh-CN" w:bidi="zh-CN"/>
                  </w:rPr>
                  <w:br/>
                </w:r>
                <w:r w:rsidR="009D4EB3">
                  <w:rPr>
                    <w:lang w:val="zh-CN" w:bidi="zh-CN"/>
                  </w:rPr>
                  <w:t>列标题</w:t>
                </w:r>
              </w:sdtContent>
            </w:sdt>
          </w:p>
        </w:tc>
        <w:tc>
          <w:tcPr>
            <w:tcW w:w="2341" w:type="dxa"/>
            <w:vAlign w:val="bottom"/>
          </w:tcPr>
          <w:p w14:paraId="07F1D495" w14:textId="77777777" w:rsidR="00E614DD" w:rsidRDefault="003C6B62">
            <w:pPr>
              <w:pStyle w:val="affd"/>
            </w:pPr>
            <w:sdt>
              <w:sdtPr>
                <w:alias w:val="更多列标题："/>
                <w:tag w:val="更多列标题："/>
                <w:id w:val="-329514489"/>
                <w:placeholder>
                  <w:docPart w:val="C73CE1C8022F4B2DA19E361D27AFEBA6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更多</w:t>
                </w:r>
                <w:r w:rsidR="009D4EB3">
                  <w:rPr>
                    <w:lang w:val="zh-CN" w:bidi="zh-CN"/>
                  </w:rPr>
                  <w:br/>
                </w:r>
                <w:r w:rsidR="009D4EB3">
                  <w:rPr>
                    <w:lang w:val="zh-CN" w:bidi="zh-CN"/>
                  </w:rPr>
                  <w:t>列标题</w:t>
                </w:r>
              </w:sdtContent>
            </w:sdt>
          </w:p>
        </w:tc>
      </w:tr>
      <w:tr w:rsidR="00E614DD" w14:paraId="01163B5B" w14:textId="77777777" w:rsidTr="009D4EB3">
        <w:tc>
          <w:tcPr>
            <w:tcW w:w="2339" w:type="dxa"/>
          </w:tcPr>
          <w:p w14:paraId="1E78B1E5" w14:textId="77777777" w:rsidR="00E614DD" w:rsidRDefault="003C6B62" w:rsidP="009D4EB3">
            <w:pPr>
              <w:pStyle w:val="affd"/>
            </w:pPr>
            <w:sdt>
              <w:sdtPr>
                <w:alias w:val="行标题："/>
                <w:tag w:val="行标题："/>
                <w:id w:val="-627470294"/>
                <w:placeholder>
                  <w:docPart w:val="261460892C82416088C5B2A46F738964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行标题</w:t>
                </w:r>
              </w:sdtContent>
            </w:sdt>
          </w:p>
        </w:tc>
        <w:tc>
          <w:tcPr>
            <w:tcW w:w="2339" w:type="dxa"/>
          </w:tcPr>
          <w:p w14:paraId="174D575D" w14:textId="77777777" w:rsidR="00E614DD" w:rsidRDefault="003C6B62" w:rsidP="009D4EB3">
            <w:pPr>
              <w:pStyle w:val="affd"/>
            </w:pPr>
            <w:sdt>
              <w:sdtPr>
                <w:alias w:val="表格文本："/>
                <w:tag w:val="表格文本："/>
                <w:id w:val="-1320265149"/>
                <w:placeholder>
                  <w:docPart w:val="90C8E1A115DD4326B6E26EE06D2C4250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0D1D54F8" w14:textId="77777777" w:rsidR="00E614DD" w:rsidRDefault="003C6B62">
            <w:pPr>
              <w:pStyle w:val="affd"/>
            </w:pPr>
            <w:sdt>
              <w:sdtPr>
                <w:alias w:val="表格文本："/>
                <w:tag w:val="表格文本："/>
                <w:id w:val="-115985799"/>
                <w:placeholder>
                  <w:docPart w:val="E5FAC5F3B6B240F983D3F437C72EA2C8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39515AD4" w14:textId="77777777" w:rsidR="00E614DD" w:rsidRDefault="003C6B62">
            <w:pPr>
              <w:pStyle w:val="affd"/>
            </w:pPr>
            <w:sdt>
              <w:sdtPr>
                <w:alias w:val="表格文本："/>
                <w:tag w:val="表格文本："/>
                <w:id w:val="-1588760096"/>
                <w:placeholder>
                  <w:docPart w:val="2160A348D62B4B2481D01DE19D7E0CFB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</w:tr>
      <w:tr w:rsidR="00E614DD" w14:paraId="0FAFEAE1" w14:textId="77777777" w:rsidTr="009D4EB3">
        <w:tc>
          <w:tcPr>
            <w:tcW w:w="2339" w:type="dxa"/>
          </w:tcPr>
          <w:p w14:paraId="4CEFB859" w14:textId="77777777" w:rsidR="00E614DD" w:rsidRDefault="003C6B62">
            <w:pPr>
              <w:pStyle w:val="affd"/>
            </w:pPr>
            <w:sdt>
              <w:sdtPr>
                <w:alias w:val="行标题："/>
                <w:tag w:val="行标题："/>
                <w:id w:val="-1281329291"/>
                <w:placeholder>
                  <w:docPart w:val="377F1FB50CFD4676AD538A0BE370E37C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行标题</w:t>
                </w:r>
              </w:sdtContent>
            </w:sdt>
          </w:p>
        </w:tc>
        <w:tc>
          <w:tcPr>
            <w:tcW w:w="2339" w:type="dxa"/>
          </w:tcPr>
          <w:p w14:paraId="23800135" w14:textId="77777777" w:rsidR="00E614DD" w:rsidRDefault="003C6B62">
            <w:pPr>
              <w:pStyle w:val="affd"/>
            </w:pPr>
            <w:sdt>
              <w:sdtPr>
                <w:alias w:val="表格文本："/>
                <w:tag w:val="表格文本："/>
                <w:id w:val="158279957"/>
                <w:placeholder>
                  <w:docPart w:val="0B4A622CE46B4A79B978A66E6DE66D5D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00BB0927" w14:textId="77777777" w:rsidR="00E614DD" w:rsidRDefault="003C6B62">
            <w:pPr>
              <w:pStyle w:val="affd"/>
            </w:pPr>
            <w:sdt>
              <w:sdtPr>
                <w:alias w:val="表格文本："/>
                <w:tag w:val="表格文本："/>
                <w:id w:val="-1865433178"/>
                <w:placeholder>
                  <w:docPart w:val="5B445A6A91654F50BD25EB0E9F5BDFF1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225AC7CE" w14:textId="77777777" w:rsidR="00E614DD" w:rsidRDefault="003C6B62">
            <w:pPr>
              <w:pStyle w:val="affd"/>
            </w:pPr>
            <w:sdt>
              <w:sdtPr>
                <w:alias w:val="表格文本："/>
                <w:tag w:val="表格文本："/>
                <w:id w:val="-601573766"/>
                <w:placeholder>
                  <w:docPart w:val="BACCE26570614BCEBFDE5764FE985274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</w:tr>
      <w:tr w:rsidR="00E614DD" w14:paraId="26F43E39" w14:textId="77777777" w:rsidTr="009D4EB3">
        <w:tc>
          <w:tcPr>
            <w:tcW w:w="2339" w:type="dxa"/>
          </w:tcPr>
          <w:p w14:paraId="6AD26BD3" w14:textId="77777777" w:rsidR="00E614DD" w:rsidRDefault="003C6B62">
            <w:pPr>
              <w:pStyle w:val="affd"/>
            </w:pPr>
            <w:sdt>
              <w:sdtPr>
                <w:alias w:val="行标题："/>
                <w:tag w:val="行标题："/>
                <w:id w:val="742840825"/>
                <w:placeholder>
                  <w:docPart w:val="E6C7DED5C725424384DF2636219B0090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行标题</w:t>
                </w:r>
              </w:sdtContent>
            </w:sdt>
          </w:p>
        </w:tc>
        <w:tc>
          <w:tcPr>
            <w:tcW w:w="2339" w:type="dxa"/>
          </w:tcPr>
          <w:p w14:paraId="257F7B0C" w14:textId="77777777" w:rsidR="00E614DD" w:rsidRDefault="003C6B62">
            <w:pPr>
              <w:pStyle w:val="affd"/>
            </w:pPr>
            <w:sdt>
              <w:sdtPr>
                <w:alias w:val="表格文本："/>
                <w:tag w:val="表格文本："/>
                <w:id w:val="-971136866"/>
                <w:placeholder>
                  <w:docPart w:val="E549AAAFE6414C60A5B2CE4675C4B70F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26A0411F" w14:textId="77777777" w:rsidR="00E614DD" w:rsidRDefault="003C6B62">
            <w:pPr>
              <w:pStyle w:val="affd"/>
            </w:pPr>
            <w:sdt>
              <w:sdtPr>
                <w:alias w:val="表格文本："/>
                <w:tag w:val="表格文本："/>
                <w:id w:val="436722018"/>
                <w:placeholder>
                  <w:docPart w:val="25168F4845B34E4EA44CC569DF02A6DA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  <w:tc>
          <w:tcPr>
            <w:tcW w:w="2341" w:type="dxa"/>
          </w:tcPr>
          <w:p w14:paraId="6CEEF9DB" w14:textId="77777777" w:rsidR="00E614DD" w:rsidRDefault="003C6B62">
            <w:pPr>
              <w:pStyle w:val="affd"/>
            </w:pPr>
            <w:sdt>
              <w:sdtPr>
                <w:alias w:val="表格文本："/>
                <w:tag w:val="表格文本："/>
                <w:id w:val="1640220580"/>
                <w:placeholder>
                  <w:docPart w:val="9AB287246E0849FA94E8C3234FAD05D1"/>
                </w:placeholder>
                <w:temporary/>
                <w:showingPlcHdr/>
                <w15:appearance w15:val="hidden"/>
              </w:sdtPr>
              <w:sdtEndPr/>
              <w:sdtContent>
                <w:r w:rsidR="009D4EB3">
                  <w:rPr>
                    <w:lang w:val="zh-CN" w:bidi="zh-CN"/>
                  </w:rPr>
                  <w:t>表格文本</w:t>
                </w:r>
              </w:sdtContent>
            </w:sdt>
          </w:p>
        </w:tc>
      </w:tr>
    </w:tbl>
    <w:p w14:paraId="0303C755" w14:textId="77777777" w:rsidR="00E614DD" w:rsidRDefault="003C6B62">
      <w:pPr>
        <w:pStyle w:val="affff2"/>
      </w:pPr>
      <w:sdt>
        <w:sdtPr>
          <w:alias w:val="表格来源："/>
          <w:tag w:val="表格来源："/>
          <w:id w:val="1113782225"/>
          <w:placeholder>
            <w:docPart w:val="DA387D689027437FA21ECAACD6FBDF67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来源：</w:t>
          </w:r>
          <w:r w:rsidR="009D4EB3">
            <w:rPr>
              <w:lang w:val="zh-CN" w:bidi="zh-CN"/>
            </w:rPr>
            <w:t xml:space="preserve"> </w:t>
          </w:r>
          <w:r w:rsidR="009D4EB3">
            <w:rPr>
              <w:lang w:val="zh-CN" w:bidi="zh-CN"/>
            </w:rPr>
            <w:t>此来源文本使用名为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表格来源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的样式，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开始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选项卡上的样式库中提供了该样式。</w:t>
          </w:r>
        </w:sdtContent>
      </w:sdt>
    </w:p>
    <w:p w14:paraId="4302CB51" w14:textId="77777777" w:rsidR="00E614DD" w:rsidRDefault="003C6B62">
      <w:pPr>
        <w:pStyle w:val="a1"/>
      </w:pPr>
      <w:sdt>
        <w:sdtPr>
          <w:alias w:val="表格注释："/>
          <w:tag w:val="表格注释："/>
          <w:id w:val="182555646"/>
          <w:placeholder>
            <w:docPart w:val="41F443860F2A4729BB1A1F6853594561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此注释文本使用名为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表格注释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的样式，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开始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选项卡上的样式库中提供了该样式。表格注释使用小写字母（而非阿拉伯数字），以便区别于对正文内容的注释。</w:t>
          </w:r>
        </w:sdtContent>
      </w:sdt>
    </w:p>
    <w:p w14:paraId="5D3EA82F" w14:textId="77777777" w:rsidR="00E614DD" w:rsidRDefault="00691EC1">
      <w:pPr>
        <w:pStyle w:val="affd"/>
      </w:pPr>
      <w:r>
        <w:rPr>
          <w:noProof/>
        </w:rPr>
        <w:drawing>
          <wp:inline distT="0" distB="0" distL="0" distR="0" wp14:anchorId="338858C4" wp14:editId="10C22668">
            <wp:extent cx="5936533" cy="3200400"/>
            <wp:effectExtent l="0" t="0" r="7620" b="0"/>
            <wp:docPr id="1" name="图片 1" descr="大理石建筑立柱，视角为从地面向上看建筑物天花板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steph\AppData\Local\Microsoft\Windows\Temporary Internet Files\Content.Word\Word_history_paper_625x337p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3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080A" w14:textId="77777777" w:rsidR="00E614DD" w:rsidRDefault="003C6B62">
      <w:pPr>
        <w:pStyle w:val="affd"/>
      </w:pPr>
      <w:sdt>
        <w:sdtPr>
          <w:alias w:val="图片："/>
          <w:tag w:val="图片："/>
          <w:id w:val="-2069553594"/>
          <w:placeholder>
            <w:docPart w:val="85D8E977F1D54D6FB3F67F90476C6D2A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图</w:t>
          </w:r>
          <w:r w:rsidR="009D4EB3">
            <w:rPr>
              <w:lang w:val="zh-CN" w:bidi="zh-CN"/>
            </w:rPr>
            <w:t xml:space="preserve"> 1</w:t>
          </w:r>
          <w:r w:rsidR="009D4EB3">
            <w:rPr>
              <w:lang w:val="zh-CN" w:bidi="zh-CN"/>
            </w:rPr>
            <w:t>。此图表标题使用无缩进样式，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开始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选项卡上的样式库中提供了该样式。使用简略的</w:t>
          </w:r>
          <w:r w:rsidR="009D4EB3">
            <w:rPr>
              <w:lang w:val="zh-CN" w:bidi="zh-CN"/>
            </w:rPr>
            <w:t>“</w:t>
          </w:r>
          <w:r w:rsidR="009D4EB3">
            <w:rPr>
              <w:lang w:val="zh-CN" w:bidi="zh-CN"/>
            </w:rPr>
            <w:t>图</w:t>
          </w:r>
          <w:r w:rsidR="009D4EB3">
            <w:rPr>
              <w:lang w:val="zh-CN" w:bidi="zh-CN"/>
            </w:rPr>
            <w:t>”</w:t>
          </w:r>
          <w:r w:rsidR="009D4EB3">
            <w:rPr>
              <w:lang w:val="zh-CN" w:bidi="zh-CN"/>
            </w:rPr>
            <w:t>及图片编号标记图像。</w:t>
          </w:r>
        </w:sdtContent>
      </w:sdt>
    </w:p>
    <w:sdt>
      <w:sdtPr>
        <w:alias w:val="普通文本："/>
        <w:tag w:val="普通文本："/>
        <w:id w:val="-44064102"/>
        <w:placeholder>
          <w:docPart w:val="EE9ACA90E8214699876F18096C02547C"/>
        </w:placeholder>
        <w:temporary/>
        <w:showingPlcHdr/>
        <w15:appearance w15:val="hidden"/>
      </w:sdtPr>
      <w:sdtEndPr/>
      <w:sdtContent>
        <w:p w14:paraId="398C2FDD" w14:textId="77777777" w:rsidR="009D4EB3" w:rsidRDefault="009D4EB3" w:rsidP="009D4EB3">
          <w:r>
            <w:rPr>
              <w:rStyle w:val="affff0"/>
              <w:lang w:val="zh-CN" w:bidi="zh-CN"/>
            </w:rPr>
            <w:t>引用作品</w:t>
          </w:r>
          <w:r>
            <w:rPr>
              <w:lang w:val="zh-CN" w:bidi="zh-CN"/>
            </w:rPr>
            <w:t>从其自身页面开始列出后续内容。像键入论文的任何文本一样键入文本内引文即可。请参阅本段末尾所示的示例引文。另请注意，</w:t>
          </w:r>
          <w:r>
            <w:rPr>
              <w:lang w:val="zh-CN" w:bidi="zh-CN"/>
            </w:rPr>
            <w:t xml:space="preserve">MLA </w:t>
          </w:r>
          <w:r>
            <w:rPr>
              <w:lang w:val="zh-CN" w:bidi="zh-CN"/>
            </w:rPr>
            <w:t>引文和引用规则广泛适用。因此最好参阅</w:t>
          </w:r>
          <w:r>
            <w:rPr>
              <w:lang w:val="zh-CN" w:bidi="zh-CN"/>
            </w:rPr>
            <w:t xml:space="preserve"> </w:t>
          </w:r>
          <w:r>
            <w:rPr>
              <w:rStyle w:val="affff0"/>
              <w:lang w:val="zh-CN" w:bidi="zh-CN"/>
            </w:rPr>
            <w:t xml:space="preserve">MLA </w:t>
          </w:r>
          <w:r>
            <w:rPr>
              <w:rStyle w:val="affff0"/>
              <w:lang w:val="zh-CN" w:bidi="zh-CN"/>
            </w:rPr>
            <w:t>第</w:t>
          </w:r>
          <w:r>
            <w:rPr>
              <w:rStyle w:val="affff0"/>
              <w:lang w:val="zh-CN" w:bidi="zh-CN"/>
            </w:rPr>
            <w:t xml:space="preserve"> 7 </w:t>
          </w:r>
          <w:r>
            <w:rPr>
              <w:rStyle w:val="affff0"/>
              <w:lang w:val="zh-CN" w:bidi="zh-CN"/>
            </w:rPr>
            <w:t>版</w:t>
          </w:r>
          <w:r>
            <w:rPr>
              <w:lang w:val="zh-CN" w:bidi="zh-CN"/>
            </w:rPr>
            <w:t>以了解详细信息。（作者姓氏页面）</w:t>
          </w:r>
        </w:p>
        <w:p w14:paraId="52150F05" w14:textId="77777777" w:rsidR="009D4EB3" w:rsidRDefault="009D4EB3" w:rsidP="009D4EB3">
          <w:r>
            <w:rPr>
              <w:lang w:val="zh-CN" w:bidi="zh-CN"/>
            </w:rPr>
            <w:t>若要在所有布局和格式（如悬挂缩进）下查看本文档，请在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视图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选项卡上单击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阅读视图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。若要在创建论文大纲时使用此模板，请在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开始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选项卡上的样式库中单击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无缩进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</w:t>
          </w:r>
        </w:p>
        <w:p w14:paraId="0CEE1593" w14:textId="77777777" w:rsidR="00E614DD" w:rsidRDefault="009D4EB3" w:rsidP="009D4EB3">
          <w:r>
            <w:rPr>
              <w:lang w:val="zh-CN" w:bidi="zh-CN"/>
            </w:rPr>
            <w:t>有关设置论文格式的更多指导，请参阅</w:t>
          </w:r>
          <w:r>
            <w:rPr>
              <w:lang w:val="zh-CN" w:bidi="zh-CN"/>
            </w:rPr>
            <w:t xml:space="preserve"> </w:t>
          </w:r>
          <w:r>
            <w:rPr>
              <w:rStyle w:val="affff0"/>
              <w:lang w:val="zh-CN" w:bidi="zh-CN"/>
            </w:rPr>
            <w:t xml:space="preserve">MLA </w:t>
          </w:r>
          <w:r>
            <w:rPr>
              <w:rStyle w:val="affff0"/>
              <w:lang w:val="zh-CN" w:bidi="zh-CN"/>
            </w:rPr>
            <w:t>第</w:t>
          </w:r>
          <w:r>
            <w:rPr>
              <w:rStyle w:val="affff0"/>
              <w:lang w:val="zh-CN" w:bidi="zh-CN"/>
            </w:rPr>
            <w:t xml:space="preserve"> 7 </w:t>
          </w:r>
          <w:r>
            <w:rPr>
              <w:rStyle w:val="affff0"/>
              <w:lang w:val="zh-CN" w:bidi="zh-CN"/>
            </w:rPr>
            <w:t>版</w:t>
          </w:r>
          <w:r>
            <w:rPr>
              <w:lang w:val="zh-CN" w:bidi="zh-CN"/>
            </w:rPr>
            <w:t>并咨询导师。</w:t>
          </w:r>
        </w:p>
      </w:sdtContent>
    </w:sdt>
    <w:p w14:paraId="24BE6B51" w14:textId="77777777" w:rsidR="00E614DD" w:rsidRDefault="003C6B62" w:rsidP="009D4EB3">
      <w:pPr>
        <w:pStyle w:val="affff3"/>
        <w:jc w:val="left"/>
      </w:pPr>
      <w:sdt>
        <w:sdtPr>
          <w:alias w:val="引用作品："/>
          <w:tag w:val="引用作品："/>
          <w:id w:val="1884596268"/>
          <w:placeholder>
            <w:docPart w:val="3DAB68CE4E4E454083EA90480537A014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引用作品</w:t>
          </w:r>
        </w:sdtContent>
      </w:sdt>
    </w:p>
    <w:p w14:paraId="3827BDC5" w14:textId="77777777" w:rsidR="00E614DD" w:rsidRDefault="003C6B62">
      <w:pPr>
        <w:pStyle w:val="aa"/>
      </w:pPr>
      <w:sdt>
        <w:sdtPr>
          <w:alias w:val="作者姓氏，名字："/>
          <w:tag w:val="作者姓氏，名字："/>
          <w:id w:val="2048264259"/>
          <w:placeholder>
            <w:docPart w:val="F9CCAA9D325D43DCAE952A439E66153E"/>
          </w:placeholder>
          <w:temporary/>
          <w:showingPlcHdr/>
          <w15:appearance w15:val="hidden"/>
        </w:sdtPr>
        <w:sdtEndPr/>
        <w:sdtContent>
          <w:r w:rsidR="009D4EB3">
            <w:rPr>
              <w:lang w:val="zh-CN" w:bidi="zh-CN"/>
            </w:rPr>
            <w:t>作者姓氏</w:t>
          </w:r>
          <w:r w:rsidR="009D4EB3" w:rsidRPr="004F28CF">
            <w:rPr>
              <w:lang w:bidi="zh-CN"/>
            </w:rPr>
            <w:t>，</w:t>
          </w:r>
          <w:r w:rsidR="009D4EB3">
            <w:rPr>
              <w:lang w:val="zh-CN" w:bidi="zh-CN"/>
            </w:rPr>
            <w:t>名字</w:t>
          </w:r>
        </w:sdtContent>
      </w:sdt>
      <w:r w:rsidR="00691EC1">
        <w:rPr>
          <w:lang w:val="zh-CN" w:bidi="zh-CN"/>
        </w:rPr>
        <w:t>。</w:t>
      </w:r>
      <w:sdt>
        <w:sdtPr>
          <w:rPr>
            <w:rStyle w:val="affff0"/>
          </w:rPr>
          <w:alias w:val="引用书籍的标题。"/>
          <w:tag w:val="引用书籍的标题。"/>
          <w:id w:val="1380049708"/>
          <w:placeholder>
            <w:docPart w:val="B3EE2FEA36E74AC4B59D62A107E6D3EC"/>
          </w:placeholder>
          <w:temporary/>
          <w:showingPlcHdr/>
          <w15:appearance w15:val="hidden"/>
        </w:sdtPr>
        <w:sdtEndPr>
          <w:rPr>
            <w:rStyle w:val="a3"/>
            <w:i w:val="0"/>
            <w:iCs w:val="0"/>
          </w:rPr>
        </w:sdtEndPr>
        <w:sdtContent>
          <w:r w:rsidR="009D4EB3">
            <w:rPr>
              <w:rStyle w:val="affff0"/>
              <w:lang w:val="zh-CN" w:bidi="zh-CN"/>
            </w:rPr>
            <w:t>引用书籍的标题</w:t>
          </w:r>
        </w:sdtContent>
      </w:sdt>
      <w:r w:rsidR="00691EC1">
        <w:rPr>
          <w:lang w:val="zh-CN" w:bidi="zh-CN"/>
        </w:rPr>
        <w:t>。</w:t>
      </w:r>
      <w:sdt>
        <w:sdtPr>
          <w:alias w:val="城市名称： 出版商名称，年份。媒体类型（如出版物）："/>
          <w:tag w:val="城市名称： 出版商名称，年份。媒体类型（如出版物）："/>
          <w:id w:val="1389535480"/>
          <w:placeholder>
            <w:docPart w:val="23EEF381FAE5469CBA826D648BC1660E"/>
          </w:placeholder>
          <w:temporary/>
          <w:showingPlcHdr/>
          <w15:appearance w15:val="hidden"/>
        </w:sdtPr>
        <w:sdtEndPr/>
        <w:sdtContent>
          <w:r w:rsidR="007D3102" w:rsidRPr="007D3102">
            <w:rPr>
              <w:rFonts w:hint="eastAsia"/>
              <w:lang w:val="zh-CN" w:bidi="zh-CN"/>
            </w:rPr>
            <w:t>引用名称</w:t>
          </w:r>
          <w:r w:rsidR="009D4EB3">
            <w:rPr>
              <w:lang w:val="zh-CN" w:bidi="zh-CN"/>
            </w:rPr>
            <w:t>：</w:t>
          </w:r>
          <w:r w:rsidR="009D4EB3">
            <w:rPr>
              <w:lang w:val="zh-CN" w:bidi="zh-CN"/>
            </w:rPr>
            <w:t xml:space="preserve"> </w:t>
          </w:r>
          <w:r w:rsidR="009D4EB3">
            <w:rPr>
              <w:lang w:val="zh-CN" w:bidi="zh-CN"/>
            </w:rPr>
            <w:t>出版商名称，年份</w:t>
          </w:r>
          <w:r w:rsidR="00B13D1B">
            <w:rPr>
              <w:lang w:val="zh-CN" w:bidi="zh-CN"/>
            </w:rPr>
            <w:t>。媒体类型（如出版物）</w:t>
          </w:r>
        </w:sdtContent>
      </w:sdt>
      <w:r w:rsidR="00691EC1">
        <w:rPr>
          <w:lang w:val="zh-CN" w:bidi="zh-CN"/>
        </w:rPr>
        <w:t>。</w:t>
      </w:r>
    </w:p>
    <w:p w14:paraId="67A80302" w14:textId="77777777" w:rsidR="00E614DD" w:rsidRDefault="003C6B62">
      <w:pPr>
        <w:pStyle w:val="aa"/>
      </w:pPr>
      <w:sdt>
        <w:sdtPr>
          <w:alias w:val="姓氏，名字，中间名："/>
          <w:tag w:val="姓氏，名字，中间名："/>
          <w:id w:val="-331526809"/>
          <w:placeholder>
            <w:docPart w:val="3526AD2DE48447D6924406CD842CD63B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姓氏，名字，中间名</w:t>
          </w:r>
        </w:sdtContent>
      </w:sdt>
      <w:r w:rsidR="00691EC1">
        <w:rPr>
          <w:lang w:val="zh-CN" w:bidi="zh-CN"/>
        </w:rPr>
        <w:t>。</w:t>
      </w:r>
      <w:r w:rsidR="00691EC1">
        <w:rPr>
          <w:lang w:val="zh-CN" w:bidi="zh-CN"/>
        </w:rPr>
        <w:t>“</w:t>
      </w:r>
      <w:sdt>
        <w:sdtPr>
          <w:alias w:val="文章标题："/>
          <w:tag w:val="文章标题："/>
          <w:id w:val="1890760928"/>
          <w:placeholder>
            <w:docPart w:val="874113C6C518461DB5B4C56BEACF2A75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文章标题</w:t>
          </w:r>
        </w:sdtContent>
      </w:sdt>
      <w:r w:rsidR="00691EC1">
        <w:rPr>
          <w:lang w:val="zh-CN" w:bidi="zh-CN"/>
        </w:rPr>
        <w:t>。</w:t>
      </w:r>
      <w:r w:rsidR="00691EC1">
        <w:rPr>
          <w:lang w:val="zh-CN" w:bidi="zh-CN"/>
        </w:rPr>
        <w:t xml:space="preserve">” </w:t>
      </w:r>
      <w:sdt>
        <w:sdtPr>
          <w:rPr>
            <w:rStyle w:val="affff0"/>
          </w:rPr>
          <w:alias w:val="期刊标题："/>
          <w:tag w:val="期刊标题："/>
          <w:id w:val="-1199616055"/>
          <w:placeholder>
            <w:docPart w:val="C02E13E1071B4B0298A981F5FE9E8287"/>
          </w:placeholder>
          <w:temporary/>
          <w:showingPlcHdr/>
          <w15:appearance w15:val="hidden"/>
        </w:sdtPr>
        <w:sdtEndPr>
          <w:rPr>
            <w:rStyle w:val="a3"/>
            <w:i w:val="0"/>
            <w:iCs w:val="0"/>
          </w:rPr>
        </w:sdtEndPr>
        <w:sdtContent>
          <w:r w:rsidR="00B13D1B">
            <w:rPr>
              <w:rStyle w:val="affff0"/>
              <w:lang w:val="zh-CN" w:bidi="zh-CN"/>
            </w:rPr>
            <w:t>期刊标题</w:t>
          </w:r>
        </w:sdtContent>
      </w:sdt>
      <w:r w:rsidR="00691EC1">
        <w:rPr>
          <w:lang w:val="zh-CN" w:bidi="zh-CN"/>
        </w:rPr>
        <w:t>（</w:t>
      </w:r>
      <w:sdt>
        <w:sdtPr>
          <w:alias w:val="年份："/>
          <w:tag w:val="年份："/>
          <w:id w:val="753481968"/>
          <w:placeholder>
            <w:docPart w:val="7489012459654CF39D7171F927F04EA0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年份</w:t>
          </w:r>
        </w:sdtContent>
      </w:sdt>
      <w:r w:rsidR="00691EC1">
        <w:rPr>
          <w:lang w:val="zh-CN" w:bidi="zh-CN"/>
        </w:rPr>
        <w:t>）：</w:t>
      </w:r>
      <w:r w:rsidR="00691EC1">
        <w:rPr>
          <w:lang w:val="zh-CN" w:bidi="zh-CN"/>
        </w:rPr>
        <w:t xml:space="preserve"> </w:t>
      </w:r>
      <w:sdt>
        <w:sdtPr>
          <w:alias w:val="页面范围："/>
          <w:tag w:val="页面范围："/>
          <w:id w:val="-996188243"/>
          <w:placeholder>
            <w:docPart w:val="295E792449E34A6F865ED0EF648C7961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页面范围</w:t>
          </w:r>
        </w:sdtContent>
      </w:sdt>
      <w:r w:rsidR="00691EC1">
        <w:rPr>
          <w:lang w:val="zh-CN" w:bidi="zh-CN"/>
        </w:rPr>
        <w:t>。</w:t>
      </w:r>
      <w:sdt>
        <w:sdtPr>
          <w:alias w:val="打印："/>
          <w:tag w:val="打印："/>
          <w:id w:val="1683927677"/>
          <w:placeholder>
            <w:docPart w:val="771C440F651344E38FD8E7710F80C4A8"/>
          </w:placeholder>
          <w:temporary/>
          <w:showingPlcHdr/>
          <w15:appearance w15:val="hidden"/>
        </w:sdtPr>
        <w:sdtEndPr/>
        <w:sdtContent>
          <w:r w:rsidR="00B13D1B">
            <w:rPr>
              <w:lang w:val="zh-CN" w:bidi="zh-CN"/>
            </w:rPr>
            <w:t>打印</w:t>
          </w:r>
        </w:sdtContent>
      </w:sdt>
      <w:r w:rsidR="00691EC1">
        <w:rPr>
          <w:lang w:val="zh-CN" w:bidi="zh-CN"/>
        </w:rPr>
        <w:t>。</w:t>
      </w:r>
    </w:p>
    <w:sectPr w:rsidR="00E614D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0F3B4" w14:textId="77777777" w:rsidR="003C6B62" w:rsidRDefault="003C6B62">
      <w:pPr>
        <w:spacing w:line="240" w:lineRule="auto"/>
      </w:pPr>
      <w:r>
        <w:separator/>
      </w:r>
    </w:p>
  </w:endnote>
  <w:endnote w:type="continuationSeparator" w:id="0">
    <w:p w14:paraId="05F60537" w14:textId="77777777" w:rsidR="003C6B62" w:rsidRDefault="003C6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A26DA" w14:textId="77777777" w:rsidR="003C6B62" w:rsidRDefault="003C6B62">
      <w:pPr>
        <w:spacing w:line="240" w:lineRule="auto"/>
      </w:pPr>
      <w:r>
        <w:separator/>
      </w:r>
    </w:p>
  </w:footnote>
  <w:footnote w:type="continuationSeparator" w:id="0">
    <w:p w14:paraId="70F91E35" w14:textId="77777777" w:rsidR="003C6B62" w:rsidRDefault="003C6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7430" w14:textId="170BE11B" w:rsidR="00E614DD" w:rsidRDefault="00487D45">
    <w:pPr>
      <w:pStyle w:val="a6"/>
    </w:pPr>
    <w:r>
      <w:rPr>
        <w:rFonts w:hint="eastAsia"/>
      </w:rPr>
      <w:t>王</w:t>
    </w:r>
    <w:r w:rsidR="00691EC1">
      <w:rPr>
        <w:lang w:val="zh-CN" w:bidi="zh-CN"/>
      </w:rPr>
      <w:t xml:space="preserve"> </w:t>
    </w:r>
    <w:r w:rsidR="00691EC1">
      <w:rPr>
        <w:lang w:val="zh-CN" w:bidi="zh-CN"/>
      </w:rPr>
      <w:fldChar w:fldCharType="begin"/>
    </w:r>
    <w:r w:rsidR="00691EC1">
      <w:rPr>
        <w:lang w:val="zh-CN" w:bidi="zh-CN"/>
      </w:rPr>
      <w:instrText xml:space="preserve"> PAGE   \* MERGEFORMAT </w:instrText>
    </w:r>
    <w:r w:rsidR="00691EC1">
      <w:rPr>
        <w:lang w:val="zh-CN" w:bidi="zh-CN"/>
      </w:rPr>
      <w:fldChar w:fldCharType="separate"/>
    </w:r>
    <w:r w:rsidR="00E248AC">
      <w:rPr>
        <w:noProof/>
        <w:lang w:val="zh-CN" w:bidi="zh-CN"/>
      </w:rPr>
      <w:t>4</w:t>
    </w:r>
    <w:r w:rsidR="00691EC1">
      <w:rPr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656A2" w14:textId="5B4BFE1C" w:rsidR="00E614DD" w:rsidRDefault="00487D45">
    <w:pPr>
      <w:pStyle w:val="a6"/>
    </w:pPr>
    <w:r>
      <w:rPr>
        <w:rFonts w:hint="eastAsia"/>
      </w:rPr>
      <w:t>王</w:t>
    </w:r>
    <w:r w:rsidR="00B13D1B">
      <w:rPr>
        <w:lang w:val="zh-CN" w:bidi="zh-CN"/>
      </w:rPr>
      <w:t xml:space="preserve"> </w:t>
    </w:r>
    <w:r w:rsidR="00691EC1">
      <w:rPr>
        <w:lang w:val="zh-CN" w:bidi="zh-CN"/>
      </w:rPr>
      <w:fldChar w:fldCharType="begin"/>
    </w:r>
    <w:r w:rsidR="00691EC1">
      <w:rPr>
        <w:lang w:val="zh-CN" w:bidi="zh-CN"/>
      </w:rPr>
      <w:instrText xml:space="preserve"> PAGE   \* MERGEFORMAT </w:instrText>
    </w:r>
    <w:r w:rsidR="00691EC1">
      <w:rPr>
        <w:lang w:val="zh-CN" w:bidi="zh-CN"/>
      </w:rPr>
      <w:fldChar w:fldCharType="separate"/>
    </w:r>
    <w:r w:rsidR="00E248AC">
      <w:rPr>
        <w:noProof/>
        <w:lang w:val="zh-CN" w:bidi="zh-CN"/>
      </w:rPr>
      <w:t>1</w:t>
    </w:r>
    <w:r w:rsidR="00691EC1">
      <w:rPr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9603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07A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8D36EF"/>
    <w:multiLevelType w:val="hybridMultilevel"/>
    <w:tmpl w:val="109CA870"/>
    <w:lvl w:ilvl="0" w:tplc="021A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4"/>
  </w:num>
  <w:num w:numId="15">
    <w:abstractNumId w:val="21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2"/>
  </w:num>
  <w:num w:numId="21">
    <w:abstractNumId w:val="13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BE"/>
    <w:rsid w:val="00040CBB"/>
    <w:rsid w:val="000B78C8"/>
    <w:rsid w:val="001463B2"/>
    <w:rsid w:val="001F62C0"/>
    <w:rsid w:val="00245E02"/>
    <w:rsid w:val="00251BE9"/>
    <w:rsid w:val="003149EA"/>
    <w:rsid w:val="00353B66"/>
    <w:rsid w:val="003C6B62"/>
    <w:rsid w:val="00437B5D"/>
    <w:rsid w:val="00487D45"/>
    <w:rsid w:val="004A2675"/>
    <w:rsid w:val="004A6575"/>
    <w:rsid w:val="004F28CF"/>
    <w:rsid w:val="004F7139"/>
    <w:rsid w:val="00504A8E"/>
    <w:rsid w:val="005D735C"/>
    <w:rsid w:val="00602E40"/>
    <w:rsid w:val="00691EC1"/>
    <w:rsid w:val="006C666A"/>
    <w:rsid w:val="006F11A2"/>
    <w:rsid w:val="00762763"/>
    <w:rsid w:val="0077083E"/>
    <w:rsid w:val="007C53FB"/>
    <w:rsid w:val="007D3102"/>
    <w:rsid w:val="008B7D18"/>
    <w:rsid w:val="008F1F97"/>
    <w:rsid w:val="008F4052"/>
    <w:rsid w:val="00934711"/>
    <w:rsid w:val="009B7685"/>
    <w:rsid w:val="009D4EB3"/>
    <w:rsid w:val="00A45719"/>
    <w:rsid w:val="00AA2AB3"/>
    <w:rsid w:val="00AA5E00"/>
    <w:rsid w:val="00B13D1B"/>
    <w:rsid w:val="00B818DF"/>
    <w:rsid w:val="00B87344"/>
    <w:rsid w:val="00C72CBE"/>
    <w:rsid w:val="00D52117"/>
    <w:rsid w:val="00DB0D39"/>
    <w:rsid w:val="00E14005"/>
    <w:rsid w:val="00E248AC"/>
    <w:rsid w:val="00E614DD"/>
    <w:rsid w:val="00F40296"/>
    <w:rsid w:val="00F9444C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C9023"/>
  <w15:chartTrackingRefBased/>
  <w15:docId w15:val="{865EB5C0-ECE6-4C4D-A63E-6ECBDDFD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9444C"/>
    <w:pPr>
      <w:suppressAutoHyphens/>
    </w:pPr>
  </w:style>
  <w:style w:type="paragraph" w:styleId="1">
    <w:name w:val="heading 1"/>
    <w:basedOn w:val="a2"/>
    <w:next w:val="a2"/>
    <w:link w:val="10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ind w:firstLine="0"/>
      <w:jc w:val="right"/>
    </w:pPr>
  </w:style>
  <w:style w:type="character" w:customStyle="1" w:styleId="a7">
    <w:name w:val="页眉 字符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  <w:qFormat/>
    <w:pPr>
      <w:ind w:left="720" w:hanging="720"/>
    </w:pPr>
  </w:style>
  <w:style w:type="paragraph" w:styleId="ab">
    <w:name w:val="Block Text"/>
    <w:basedOn w:val="a2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  <w:ind w:firstLine="0"/>
    </w:pPr>
  </w:style>
  <w:style w:type="character" w:customStyle="1" w:styleId="ad">
    <w:name w:val="正文文本 字符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正文文本 2 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040CBB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正文文本首行缩进 字符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 w:firstLine="0"/>
    </w:pPr>
  </w:style>
  <w:style w:type="character" w:customStyle="1" w:styleId="af1">
    <w:name w:val="正文文本缩进 字符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正文文本首行缩进 2 字符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正文文本缩进 2 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040CBB"/>
    <w:rPr>
      <w:sz w:val="22"/>
      <w:szCs w:val="16"/>
    </w:rPr>
  </w:style>
  <w:style w:type="paragraph" w:styleId="af2">
    <w:name w:val="caption"/>
    <w:basedOn w:val="a2"/>
    <w:next w:val="a2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 w:firstLine="0"/>
    </w:pPr>
  </w:style>
  <w:style w:type="character" w:customStyle="1" w:styleId="af4">
    <w:name w:val="结束语 字符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af6">
    <w:name w:val="批注文字 字符"/>
    <w:basedOn w:val="a3"/>
    <w:link w:val="af5"/>
    <w:uiPriority w:val="99"/>
    <w:semiHidden/>
    <w:rsid w:val="00040CBB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40CBB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040CBB"/>
    <w:rPr>
      <w:b/>
      <w:bCs/>
      <w:sz w:val="22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  <w:pPr>
      <w:ind w:firstLine="0"/>
    </w:pPr>
  </w:style>
  <w:style w:type="character" w:customStyle="1" w:styleId="afa">
    <w:name w:val="日期 字符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c">
    <w:name w:val="文档结构图 字符"/>
    <w:basedOn w:val="a3"/>
    <w:link w:val="afb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  <w:ind w:firstLine="0"/>
    </w:pPr>
  </w:style>
  <w:style w:type="character" w:customStyle="1" w:styleId="afe">
    <w:name w:val="电子邮件签名 字符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尾注文本 字符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ff3">
    <w:name w:val="表格标题"/>
    <w:basedOn w:val="a2"/>
    <w:next w:val="a2"/>
    <w:uiPriority w:val="4"/>
    <w:qFormat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脚注文本 字符"/>
    <w:basedOn w:val="a3"/>
    <w:link w:val="aff4"/>
    <w:uiPriority w:val="99"/>
    <w:semiHidden/>
  </w:style>
  <w:style w:type="character" w:customStyle="1" w:styleId="10">
    <w:name w:val="标题 1 字符"/>
    <w:basedOn w:val="a3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2">
    <w:name w:val="标题 2 字符"/>
    <w:basedOn w:val="a3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2">
    <w:name w:val="标题 3 字符"/>
    <w:basedOn w:val="a3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2">
    <w:name w:val="标题 4 字符"/>
    <w:basedOn w:val="a3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2">
    <w:name w:val="标题 5 字符"/>
    <w:basedOn w:val="a3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3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3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0">
    <w:name w:val="标题 8 字符"/>
    <w:basedOn w:val="a3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3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 w:firstLine="0"/>
    </w:pPr>
  </w:style>
  <w:style w:type="paragraph" w:styleId="aff6">
    <w:name w:val="index heading"/>
    <w:basedOn w:val="a2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2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2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2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2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affa">
    <w:name w:val="宏文本 字符"/>
    <w:basedOn w:val="a3"/>
    <w:link w:val="aff9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c">
    <w:name w:val="信息标题 字符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No Indent"/>
    <w:uiPriority w:val="1"/>
    <w:qFormat/>
    <w:pPr>
      <w:ind w:firstLine="0"/>
    </w:pPr>
  </w:style>
  <w:style w:type="paragraph" w:styleId="affe">
    <w:name w:val="Normal (Web)"/>
    <w:basedOn w:val="a2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">
    <w:name w:val="Normal Indent"/>
    <w:basedOn w:val="a2"/>
    <w:uiPriority w:val="99"/>
    <w:semiHidden/>
    <w:unhideWhenUsed/>
    <w:pPr>
      <w:ind w:left="720" w:firstLine="0"/>
    </w:pPr>
  </w:style>
  <w:style w:type="paragraph" w:styleId="afff0">
    <w:name w:val="Note Heading"/>
    <w:basedOn w:val="a2"/>
    <w:next w:val="a2"/>
    <w:link w:val="afff1"/>
    <w:uiPriority w:val="99"/>
    <w:semiHidden/>
    <w:unhideWhenUsed/>
    <w:pPr>
      <w:spacing w:line="240" w:lineRule="auto"/>
      <w:ind w:firstLine="0"/>
    </w:pPr>
  </w:style>
  <w:style w:type="character" w:customStyle="1" w:styleId="afff1">
    <w:name w:val="注释标题 字符"/>
    <w:basedOn w:val="a3"/>
    <w:link w:val="afff0"/>
    <w:uiPriority w:val="99"/>
    <w:semiHidden/>
  </w:style>
  <w:style w:type="paragraph" w:styleId="afff2">
    <w:name w:val="Plain Text"/>
    <w:basedOn w:val="a2"/>
    <w:link w:val="afff3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3">
    <w:name w:val="纯文本 字符"/>
    <w:basedOn w:val="a3"/>
    <w:link w:val="afff2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afff4">
    <w:name w:val="Quote"/>
    <w:basedOn w:val="a2"/>
    <w:next w:val="a2"/>
    <w:link w:val="afff5"/>
    <w:uiPriority w:val="3"/>
    <w:qFormat/>
    <w:pPr>
      <w:ind w:left="1440" w:firstLine="0"/>
    </w:pPr>
  </w:style>
  <w:style w:type="character" w:customStyle="1" w:styleId="afff5">
    <w:name w:val="引用 字符"/>
    <w:basedOn w:val="a3"/>
    <w:link w:val="afff4"/>
    <w:uiPriority w:val="3"/>
    <w:rsid w:val="004A2675"/>
  </w:style>
  <w:style w:type="paragraph" w:styleId="afff6">
    <w:name w:val="Salutation"/>
    <w:basedOn w:val="a2"/>
    <w:next w:val="a2"/>
    <w:link w:val="afff7"/>
    <w:uiPriority w:val="99"/>
    <w:semiHidden/>
    <w:unhideWhenUsed/>
    <w:pPr>
      <w:ind w:firstLine="0"/>
    </w:pPr>
  </w:style>
  <w:style w:type="character" w:customStyle="1" w:styleId="afff7">
    <w:name w:val="称呼 字符"/>
    <w:basedOn w:val="a3"/>
    <w:link w:val="afff6"/>
    <w:uiPriority w:val="99"/>
    <w:semiHidden/>
  </w:style>
  <w:style w:type="paragraph" w:styleId="afff8">
    <w:name w:val="Signature"/>
    <w:basedOn w:val="a2"/>
    <w:link w:val="afff9"/>
    <w:uiPriority w:val="99"/>
    <w:semiHidden/>
    <w:unhideWhenUsed/>
    <w:pPr>
      <w:spacing w:line="240" w:lineRule="auto"/>
      <w:ind w:left="4320" w:firstLine="0"/>
    </w:pPr>
  </w:style>
  <w:style w:type="character" w:customStyle="1" w:styleId="afff9">
    <w:name w:val="签名 字符"/>
    <w:basedOn w:val="a3"/>
    <w:link w:val="afff8"/>
    <w:uiPriority w:val="99"/>
    <w:semiHidden/>
  </w:style>
  <w:style w:type="paragraph" w:styleId="afffa">
    <w:name w:val="table of authorities"/>
    <w:basedOn w:val="a2"/>
    <w:next w:val="a2"/>
    <w:uiPriority w:val="99"/>
    <w:semiHidden/>
    <w:unhideWhenUsed/>
    <w:pPr>
      <w:ind w:left="240" w:firstLine="0"/>
    </w:pPr>
  </w:style>
  <w:style w:type="paragraph" w:styleId="afffb">
    <w:name w:val="table of figures"/>
    <w:basedOn w:val="a2"/>
    <w:next w:val="a2"/>
    <w:uiPriority w:val="99"/>
    <w:semiHidden/>
    <w:unhideWhenUsed/>
    <w:pPr>
      <w:ind w:firstLine="0"/>
    </w:pPr>
  </w:style>
  <w:style w:type="paragraph" w:styleId="afffc">
    <w:name w:val="Title"/>
    <w:basedOn w:val="a2"/>
    <w:next w:val="a2"/>
    <w:link w:val="afffd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afffd">
    <w:name w:val="标题 字符"/>
    <w:basedOn w:val="a3"/>
    <w:link w:val="afffc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afffe">
    <w:name w:val="toa heading"/>
    <w:basedOn w:val="a2"/>
    <w:next w:val="a2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a2"/>
    <w:next w:val="a2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a2"/>
    <w:next w:val="a2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a2"/>
    <w:next w:val="a2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a2"/>
    <w:next w:val="a2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a2"/>
    <w:next w:val="a2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a2"/>
    <w:next w:val="a2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a2"/>
    <w:next w:val="a2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a2"/>
    <w:next w:val="a2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a2"/>
    <w:next w:val="a2"/>
    <w:autoRedefine/>
    <w:uiPriority w:val="39"/>
    <w:semiHidden/>
    <w:unhideWhenUsed/>
    <w:pPr>
      <w:spacing w:after="100"/>
      <w:ind w:left="1920" w:firstLine="0"/>
    </w:p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fff">
    <w:name w:val="Placeholder Text"/>
    <w:basedOn w:val="a3"/>
    <w:uiPriority w:val="99"/>
    <w:semiHidden/>
    <w:rsid w:val="00B818DF"/>
    <w:rPr>
      <w:color w:val="595959" w:themeColor="text1" w:themeTint="A6"/>
    </w:rPr>
  </w:style>
  <w:style w:type="character" w:styleId="affff0">
    <w:name w:val="Emphasis"/>
    <w:basedOn w:val="a3"/>
    <w:uiPriority w:val="8"/>
    <w:qFormat/>
    <w:rPr>
      <w:i/>
      <w:iCs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a4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来源"/>
    <w:basedOn w:val="aff3"/>
    <w:next w:val="a2"/>
    <w:uiPriority w:val="5"/>
    <w:qFormat/>
    <w:pPr>
      <w:spacing w:before="240"/>
    </w:pPr>
  </w:style>
  <w:style w:type="paragraph" w:customStyle="1" w:styleId="a1">
    <w:name w:val="表格备注"/>
    <w:basedOn w:val="a2"/>
    <w:uiPriority w:val="6"/>
    <w:qFormat/>
    <w:pPr>
      <w:numPr>
        <w:numId w:val="11"/>
      </w:numPr>
    </w:pPr>
  </w:style>
  <w:style w:type="paragraph" w:customStyle="1" w:styleId="affff3">
    <w:name w:val="节标题"/>
    <w:basedOn w:val="a2"/>
    <w:next w:val="a2"/>
    <w:uiPriority w:val="7"/>
    <w:qFormat/>
    <w:pPr>
      <w:pageBreakBefore/>
      <w:ind w:firstLine="0"/>
      <w:jc w:val="center"/>
      <w:outlineLvl w:val="0"/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affff4">
    <w:name w:val="footer"/>
    <w:basedOn w:val="a2"/>
    <w:link w:val="affff5"/>
    <w:uiPriority w:val="99"/>
    <w:unhideWhenUsed/>
    <w:rsid w:val="001463B2"/>
    <w:pPr>
      <w:spacing w:line="240" w:lineRule="auto"/>
    </w:pPr>
  </w:style>
  <w:style w:type="character" w:customStyle="1" w:styleId="affff5">
    <w:name w:val="页脚 字符"/>
    <w:basedOn w:val="a3"/>
    <w:link w:val="affff4"/>
    <w:uiPriority w:val="99"/>
    <w:rsid w:val="001463B2"/>
  </w:style>
  <w:style w:type="character" w:styleId="affff6">
    <w:name w:val="Intense Emphasis"/>
    <w:basedOn w:val="a3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affff7">
    <w:name w:val="Intense Quote"/>
    <w:basedOn w:val="a2"/>
    <w:next w:val="a2"/>
    <w:link w:val="affff8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affff8">
    <w:name w:val="明显引用 字符"/>
    <w:basedOn w:val="a3"/>
    <w:link w:val="affff7"/>
    <w:uiPriority w:val="30"/>
    <w:semiHidden/>
    <w:rsid w:val="004F7139"/>
    <w:rPr>
      <w:i/>
      <w:iCs/>
      <w:color w:val="595959" w:themeColor="text1" w:themeTint="A6"/>
    </w:rPr>
  </w:style>
  <w:style w:type="character" w:styleId="affff9">
    <w:name w:val="Intense Reference"/>
    <w:basedOn w:val="a3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affffa">
    <w:name w:val="FollowedHyperlink"/>
    <w:basedOn w:val="a3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affffb">
    <w:name w:val="annotation reference"/>
    <w:basedOn w:val="a3"/>
    <w:uiPriority w:val="99"/>
    <w:semiHidden/>
    <w:unhideWhenUsed/>
    <w:rsid w:val="007C53FB"/>
    <w:rPr>
      <w:sz w:val="22"/>
      <w:szCs w:val="16"/>
    </w:rPr>
  </w:style>
  <w:style w:type="character" w:styleId="HTML3">
    <w:name w:val="HTML Code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4">
    <w:name w:val="HTML Keyboard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affffc">
    <w:name w:val="List Paragraph"/>
    <w:basedOn w:val="a2"/>
    <w:uiPriority w:val="34"/>
    <w:unhideWhenUsed/>
    <w:qFormat/>
    <w:rsid w:val="00770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fen\AppData\Roaming\Microsoft\Templates\MLA%20&#26679;&#24335;&#32440;&#2435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31661638264077842925C53AAB94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1EA2D-64C6-4B1F-984A-648C5B2BA833}"/>
      </w:docPartPr>
      <w:docPartBody>
        <w:p w:rsidR="00E67770" w:rsidRDefault="00CA3A9F">
          <w:pPr>
            <w:pStyle w:val="E231661638264077842925C53AAB9497"/>
          </w:pPr>
          <w:r>
            <w:rPr>
              <w:lang w:val="zh-CN" w:bidi="zh-CN"/>
            </w:rPr>
            <w:t>对于超过 4 行的引用，请将引文从左边缘缩进一英寸，勿使用引号。若要应用此格式，请在“开始”选项卡的样式库中，单击“引用”。对于较短的引用，可将其用引号括起，并直接合并到文本中。</w:t>
          </w:r>
        </w:p>
      </w:docPartBody>
    </w:docPart>
    <w:docPart>
      <w:docPartPr>
        <w:name w:val="F3BC1169D2E14F16AB8004CC71891D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268DBE-2854-43AB-AAAC-CD47F2C3867B}"/>
      </w:docPartPr>
      <w:docPartBody>
        <w:p w:rsidR="00E67770" w:rsidRDefault="00CA3A9F">
          <w:pPr>
            <w:pStyle w:val="F3BC1169D2E14F16AB8004CC71891D67"/>
          </w:pPr>
          <w:r w:rsidRPr="007D3102">
            <w:rPr>
              <w:rFonts w:hint="eastAsia"/>
              <w:lang w:val="zh-CN" w:bidi="zh-CN"/>
            </w:rPr>
            <w:t>表 1</w:t>
          </w:r>
        </w:p>
      </w:docPartBody>
    </w:docPart>
    <w:docPart>
      <w:docPartPr>
        <w:name w:val="7D7F7D2A70F1418393F6281D9C404D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650B2-8E02-4AC7-80E3-7072CA978086}"/>
      </w:docPartPr>
      <w:docPartBody>
        <w:p w:rsidR="00E67770" w:rsidRDefault="00CA3A9F">
          <w:pPr>
            <w:pStyle w:val="7D7F7D2A70F1418393F6281D9C404D0C"/>
          </w:pPr>
          <w:r>
            <w:rPr>
              <w:lang w:val="zh-CN" w:bidi="zh-CN"/>
            </w:rPr>
            <w:t>此表标题使用名为“表标题”的样式，“开始”选项卡上的样式库中提供了该样式</w:t>
          </w:r>
        </w:p>
      </w:docPartBody>
    </w:docPart>
    <w:docPart>
      <w:docPartPr>
        <w:name w:val="BD3F0985B54D48648E260FD6C9BA44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B0D2D7-139A-4349-9A15-576744ACC868}"/>
      </w:docPartPr>
      <w:docPartBody>
        <w:p w:rsidR="00E67770" w:rsidRDefault="00CA3A9F">
          <w:pPr>
            <w:pStyle w:val="BD3F0985B54D48648E260FD6C9BA44B8"/>
          </w:pPr>
          <w:r>
            <w:rPr>
              <w:lang w:val="zh-CN" w:bidi="zh-CN"/>
            </w:rPr>
            <w:t>列标题</w:t>
          </w:r>
        </w:p>
      </w:docPartBody>
    </w:docPart>
    <w:docPart>
      <w:docPartPr>
        <w:name w:val="238BAD900ED14A32A6EED160C8D333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4DB43B-1B87-49B9-92DB-EC8046A46238}"/>
      </w:docPartPr>
      <w:docPartBody>
        <w:p w:rsidR="00E67770" w:rsidRDefault="00CA3A9F">
          <w:pPr>
            <w:pStyle w:val="238BAD900ED14A32A6EED160C8D3334C"/>
          </w:pPr>
          <w:r>
            <w:rPr>
              <w:lang w:val="zh-CN" w:bidi="zh-CN"/>
            </w:rPr>
            <w:t>更多</w:t>
          </w:r>
          <w:r>
            <w:rPr>
              <w:lang w:val="zh-CN" w:bidi="zh-CN"/>
            </w:rPr>
            <w:br/>
            <w:t>列标题</w:t>
          </w:r>
        </w:p>
      </w:docPartBody>
    </w:docPart>
    <w:docPart>
      <w:docPartPr>
        <w:name w:val="3592DD9A9C094C3C97816CDA94E544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33957-602A-4766-9F2B-8520B0728DFC}"/>
      </w:docPartPr>
      <w:docPartBody>
        <w:p w:rsidR="00E67770" w:rsidRDefault="00CA3A9F">
          <w:pPr>
            <w:pStyle w:val="3592DD9A9C094C3C97816CDA94E5441B"/>
          </w:pPr>
          <w:r>
            <w:rPr>
              <w:lang w:val="zh-CN" w:bidi="zh-CN"/>
            </w:rPr>
            <w:t>更多</w:t>
          </w:r>
          <w:r>
            <w:rPr>
              <w:lang w:val="zh-CN" w:bidi="zh-CN"/>
            </w:rPr>
            <w:br/>
            <w:t>列标题</w:t>
          </w:r>
        </w:p>
      </w:docPartBody>
    </w:docPart>
    <w:docPart>
      <w:docPartPr>
        <w:name w:val="C73CE1C8022F4B2DA19E361D27AFEB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D7CF42-5892-4EFB-B6C1-9DF3DCC46C73}"/>
      </w:docPartPr>
      <w:docPartBody>
        <w:p w:rsidR="00E67770" w:rsidRDefault="00CA3A9F">
          <w:pPr>
            <w:pStyle w:val="C73CE1C8022F4B2DA19E361D27AFEBA6"/>
          </w:pPr>
          <w:r>
            <w:rPr>
              <w:lang w:val="zh-CN" w:bidi="zh-CN"/>
            </w:rPr>
            <w:t>更多</w:t>
          </w:r>
          <w:r>
            <w:rPr>
              <w:lang w:val="zh-CN" w:bidi="zh-CN"/>
            </w:rPr>
            <w:br/>
            <w:t>列标题</w:t>
          </w:r>
        </w:p>
      </w:docPartBody>
    </w:docPart>
    <w:docPart>
      <w:docPartPr>
        <w:name w:val="261460892C82416088C5B2A46F7389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36C8EA-DEE1-4942-A8AC-00AC331678F1}"/>
      </w:docPartPr>
      <w:docPartBody>
        <w:p w:rsidR="00E67770" w:rsidRDefault="00CA3A9F">
          <w:pPr>
            <w:pStyle w:val="261460892C82416088C5B2A46F738964"/>
          </w:pPr>
          <w:r>
            <w:rPr>
              <w:lang w:val="zh-CN" w:bidi="zh-CN"/>
            </w:rPr>
            <w:t>行标题</w:t>
          </w:r>
        </w:p>
      </w:docPartBody>
    </w:docPart>
    <w:docPart>
      <w:docPartPr>
        <w:name w:val="90C8E1A115DD4326B6E26EE06D2C42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EC15BC-0F53-403C-91BF-73325DE3CCE1}"/>
      </w:docPartPr>
      <w:docPartBody>
        <w:p w:rsidR="00E67770" w:rsidRDefault="00CA3A9F">
          <w:pPr>
            <w:pStyle w:val="90C8E1A115DD4326B6E26EE06D2C4250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E5FAC5F3B6B240F983D3F437C72EA2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BC9E46-BBA4-46D4-837B-32F6D36EFAEB}"/>
      </w:docPartPr>
      <w:docPartBody>
        <w:p w:rsidR="00E67770" w:rsidRDefault="00CA3A9F">
          <w:pPr>
            <w:pStyle w:val="E5FAC5F3B6B240F983D3F437C72EA2C8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2160A348D62B4B2481D01DE19D7E0C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342984-AAA1-44F3-AFD2-DAAEB30120EA}"/>
      </w:docPartPr>
      <w:docPartBody>
        <w:p w:rsidR="00E67770" w:rsidRDefault="00CA3A9F">
          <w:pPr>
            <w:pStyle w:val="2160A348D62B4B2481D01DE19D7E0CFB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377F1FB50CFD4676AD538A0BE370E3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AC351B-2C0C-4FD8-8D67-037C9A051470}"/>
      </w:docPartPr>
      <w:docPartBody>
        <w:p w:rsidR="00E67770" w:rsidRDefault="00CA3A9F">
          <w:pPr>
            <w:pStyle w:val="377F1FB50CFD4676AD538A0BE370E37C"/>
          </w:pPr>
          <w:r>
            <w:rPr>
              <w:lang w:val="zh-CN" w:bidi="zh-CN"/>
            </w:rPr>
            <w:t>行标题</w:t>
          </w:r>
        </w:p>
      </w:docPartBody>
    </w:docPart>
    <w:docPart>
      <w:docPartPr>
        <w:name w:val="0B4A622CE46B4A79B978A66E6DE66D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0AA4EB-57FA-40AC-B46E-952B8F03AB3F}"/>
      </w:docPartPr>
      <w:docPartBody>
        <w:p w:rsidR="00E67770" w:rsidRDefault="00CA3A9F">
          <w:pPr>
            <w:pStyle w:val="0B4A622CE46B4A79B978A66E6DE66D5D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5B445A6A91654F50BD25EB0E9F5BDF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E2936-581A-461C-A30A-5B940C767172}"/>
      </w:docPartPr>
      <w:docPartBody>
        <w:p w:rsidR="00E67770" w:rsidRDefault="00CA3A9F">
          <w:pPr>
            <w:pStyle w:val="5B445A6A91654F50BD25EB0E9F5BDFF1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BACCE26570614BCEBFDE5764FE9852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3FFA4E-2BE1-4E51-BC76-3449DEE1D0F0}"/>
      </w:docPartPr>
      <w:docPartBody>
        <w:p w:rsidR="00E67770" w:rsidRDefault="00CA3A9F">
          <w:pPr>
            <w:pStyle w:val="BACCE26570614BCEBFDE5764FE985274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E6C7DED5C725424384DF2636219B00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082A77-179D-4F0C-992E-2ECF392405E6}"/>
      </w:docPartPr>
      <w:docPartBody>
        <w:p w:rsidR="00E67770" w:rsidRDefault="00CA3A9F">
          <w:pPr>
            <w:pStyle w:val="E6C7DED5C725424384DF2636219B0090"/>
          </w:pPr>
          <w:r>
            <w:rPr>
              <w:lang w:val="zh-CN" w:bidi="zh-CN"/>
            </w:rPr>
            <w:t>行标题</w:t>
          </w:r>
        </w:p>
      </w:docPartBody>
    </w:docPart>
    <w:docPart>
      <w:docPartPr>
        <w:name w:val="E549AAAFE6414C60A5B2CE4675C4B7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B0D0ED-0067-4F90-9C0D-264B3ADAB697}"/>
      </w:docPartPr>
      <w:docPartBody>
        <w:p w:rsidR="00E67770" w:rsidRDefault="00CA3A9F">
          <w:pPr>
            <w:pStyle w:val="E549AAAFE6414C60A5B2CE4675C4B70F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25168F4845B34E4EA44CC569DF02A6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00F211-BCBC-4C5B-A452-A39D6E2E1552}"/>
      </w:docPartPr>
      <w:docPartBody>
        <w:p w:rsidR="00E67770" w:rsidRDefault="00CA3A9F">
          <w:pPr>
            <w:pStyle w:val="25168F4845B34E4EA44CC569DF02A6DA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9AB287246E0849FA94E8C3234FAD05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95FC09-533C-4680-ACE2-7A0A518FED1F}"/>
      </w:docPartPr>
      <w:docPartBody>
        <w:p w:rsidR="00E67770" w:rsidRDefault="00CA3A9F">
          <w:pPr>
            <w:pStyle w:val="9AB287246E0849FA94E8C3234FAD05D1"/>
          </w:pPr>
          <w:r>
            <w:rPr>
              <w:lang w:val="zh-CN" w:bidi="zh-CN"/>
            </w:rPr>
            <w:t>表格文本</w:t>
          </w:r>
        </w:p>
      </w:docPartBody>
    </w:docPart>
    <w:docPart>
      <w:docPartPr>
        <w:name w:val="DA387D689027437FA21ECAACD6FBDF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39351D-0C8F-4AFB-8057-8158B65D1E62}"/>
      </w:docPartPr>
      <w:docPartBody>
        <w:p w:rsidR="00E67770" w:rsidRDefault="00CA3A9F">
          <w:pPr>
            <w:pStyle w:val="DA387D689027437FA21ECAACD6FBDF67"/>
          </w:pPr>
          <w:r>
            <w:rPr>
              <w:lang w:val="zh-CN" w:bidi="zh-CN"/>
            </w:rPr>
            <w:t>来源： 此来源文本使用名为“表格来源”的样式，“开始”选项卡上的样式库中提供了该样式。</w:t>
          </w:r>
        </w:p>
      </w:docPartBody>
    </w:docPart>
    <w:docPart>
      <w:docPartPr>
        <w:name w:val="41F443860F2A4729BB1A1F685359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B11CC8-444C-41B7-8849-20AA5AB04FA8}"/>
      </w:docPartPr>
      <w:docPartBody>
        <w:p w:rsidR="00E67770" w:rsidRDefault="00CA3A9F">
          <w:pPr>
            <w:pStyle w:val="41F443860F2A4729BB1A1F6853594561"/>
          </w:pPr>
          <w:r>
            <w:rPr>
              <w:lang w:val="zh-CN" w:bidi="zh-CN"/>
            </w:rPr>
            <w:t>此注释文本使用名为“表格注释”的样式，“开始”选项卡上的样式库中提供了该样式。表格注释使用小写字母（而非阿拉伯数字），以便区别于对正文内容的注释。</w:t>
          </w:r>
        </w:p>
      </w:docPartBody>
    </w:docPart>
    <w:docPart>
      <w:docPartPr>
        <w:name w:val="85D8E977F1D54D6FB3F67F90476C6D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FA0B70-DD9D-46E8-B3AA-7681CEC9C782}"/>
      </w:docPartPr>
      <w:docPartBody>
        <w:p w:rsidR="00E67770" w:rsidRDefault="00CA3A9F">
          <w:pPr>
            <w:pStyle w:val="85D8E977F1D54D6FB3F67F90476C6D2A"/>
          </w:pPr>
          <w:r>
            <w:rPr>
              <w:lang w:val="zh-CN" w:bidi="zh-CN"/>
            </w:rPr>
            <w:t>图 1。此图表标题使用无缩进样式，“开始”选项卡上的样式库中提供了该样式。使用简略的“图”及图片编号标记图像。</w:t>
          </w:r>
        </w:p>
      </w:docPartBody>
    </w:docPart>
    <w:docPart>
      <w:docPartPr>
        <w:name w:val="EE9ACA90E8214699876F18096C0254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0F4FDA-FDDB-4D10-B64B-C21ED38A06D4}"/>
      </w:docPartPr>
      <w:docPartBody>
        <w:p w:rsidR="008959AE" w:rsidRDefault="00CA3A9F" w:rsidP="009D4EB3">
          <w:r>
            <w:rPr>
              <w:rStyle w:val="a3"/>
              <w:lang w:val="zh-CN" w:bidi="zh-CN"/>
            </w:rPr>
            <w:t>引用作品</w:t>
          </w:r>
          <w:r>
            <w:rPr>
              <w:lang w:val="zh-CN" w:bidi="zh-CN"/>
            </w:rPr>
            <w:t xml:space="preserve">从其自身页面开始列出后续内容。像键入论文的任何文本一样键入文本内引文即可。请参阅本段末尾所示的示例引文。另请注意，MLA 引文和引用规则广泛适用。因此最好参阅 </w:t>
          </w:r>
          <w:r>
            <w:rPr>
              <w:rStyle w:val="a3"/>
              <w:lang w:val="zh-CN" w:bidi="zh-CN"/>
            </w:rPr>
            <w:t>MLA 第 7 版</w:t>
          </w:r>
          <w:r>
            <w:rPr>
              <w:lang w:val="zh-CN" w:bidi="zh-CN"/>
            </w:rPr>
            <w:t>以了解详细信息。（作者姓氏页面）</w:t>
          </w:r>
        </w:p>
        <w:p w:rsidR="008959AE" w:rsidRDefault="00CA3A9F" w:rsidP="009D4EB3">
          <w:r>
            <w:rPr>
              <w:lang w:val="zh-CN" w:bidi="zh-CN"/>
            </w:rPr>
            <w:t>若要在所有布局和格式（如悬挂缩进）下查看本文档，请在“视图”选项卡上单击“阅读视图”。若要在创建论文大纲时使用此模板，请在“开始”选项卡上的样式库中单击“无缩进”。</w:t>
          </w:r>
        </w:p>
        <w:p w:rsidR="00E67770" w:rsidRDefault="00CA3A9F">
          <w:pPr>
            <w:pStyle w:val="EE9ACA90E8214699876F18096C02547C"/>
          </w:pPr>
          <w:r>
            <w:rPr>
              <w:lang w:val="zh-CN" w:bidi="zh-CN"/>
            </w:rPr>
            <w:t xml:space="preserve">有关设置论文格式的更多指导，请参阅 </w:t>
          </w:r>
          <w:r>
            <w:rPr>
              <w:rStyle w:val="a3"/>
              <w:lang w:val="zh-CN" w:bidi="zh-CN"/>
            </w:rPr>
            <w:t>MLA 第 7 版</w:t>
          </w:r>
          <w:r>
            <w:rPr>
              <w:lang w:val="zh-CN" w:bidi="zh-CN"/>
            </w:rPr>
            <w:t>并咨询导师。</w:t>
          </w:r>
        </w:p>
      </w:docPartBody>
    </w:docPart>
    <w:docPart>
      <w:docPartPr>
        <w:name w:val="3DAB68CE4E4E454083EA90480537A0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0C9B90-FD42-43BB-9160-EFA43FB4CFB6}"/>
      </w:docPartPr>
      <w:docPartBody>
        <w:p w:rsidR="00E67770" w:rsidRDefault="00CA3A9F">
          <w:pPr>
            <w:pStyle w:val="3DAB68CE4E4E454083EA90480537A014"/>
          </w:pPr>
          <w:r>
            <w:rPr>
              <w:lang w:val="zh-CN" w:bidi="zh-CN"/>
            </w:rPr>
            <w:t>引用作品</w:t>
          </w:r>
        </w:p>
      </w:docPartBody>
    </w:docPart>
    <w:docPart>
      <w:docPartPr>
        <w:name w:val="F9CCAA9D325D43DCAE952A439E6615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CDE522-B76B-4453-B3B3-3C0F50B2D346}"/>
      </w:docPartPr>
      <w:docPartBody>
        <w:p w:rsidR="00E67770" w:rsidRDefault="00CA3A9F">
          <w:pPr>
            <w:pStyle w:val="F9CCAA9D325D43DCAE952A439E66153E"/>
          </w:pPr>
          <w:r>
            <w:rPr>
              <w:lang w:val="zh-CN" w:bidi="zh-CN"/>
            </w:rPr>
            <w:t>作者姓氏</w:t>
          </w:r>
          <w:r w:rsidRPr="004F28CF">
            <w:rPr>
              <w:lang w:bidi="zh-CN"/>
            </w:rPr>
            <w:t>，</w:t>
          </w:r>
          <w:r>
            <w:rPr>
              <w:lang w:val="zh-CN" w:bidi="zh-CN"/>
            </w:rPr>
            <w:t>名字</w:t>
          </w:r>
        </w:p>
      </w:docPartBody>
    </w:docPart>
    <w:docPart>
      <w:docPartPr>
        <w:name w:val="B3EE2FEA36E74AC4B59D62A107E6D3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6FC61-686D-45DC-91E2-01A38026439A}"/>
      </w:docPartPr>
      <w:docPartBody>
        <w:p w:rsidR="00E67770" w:rsidRDefault="00CA3A9F">
          <w:pPr>
            <w:pStyle w:val="B3EE2FEA36E74AC4B59D62A107E6D3EC"/>
          </w:pPr>
          <w:r>
            <w:rPr>
              <w:rStyle w:val="a3"/>
              <w:lang w:val="zh-CN" w:bidi="zh-CN"/>
            </w:rPr>
            <w:t>引用书籍的标题</w:t>
          </w:r>
        </w:p>
      </w:docPartBody>
    </w:docPart>
    <w:docPart>
      <w:docPartPr>
        <w:name w:val="23EEF381FAE5469CBA826D648BC166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18C7C0-7773-4F88-9553-5C84A035F47B}"/>
      </w:docPartPr>
      <w:docPartBody>
        <w:p w:rsidR="00E67770" w:rsidRDefault="00CA3A9F">
          <w:pPr>
            <w:pStyle w:val="23EEF381FAE5469CBA826D648BC1660E"/>
          </w:pPr>
          <w:r w:rsidRPr="007D3102">
            <w:rPr>
              <w:rFonts w:hint="eastAsia"/>
              <w:lang w:val="zh-CN" w:bidi="zh-CN"/>
            </w:rPr>
            <w:t>引用名称</w:t>
          </w:r>
          <w:r>
            <w:rPr>
              <w:lang w:val="zh-CN" w:bidi="zh-CN"/>
            </w:rPr>
            <w:t>： 出版商名称，年份。媒体类型（如出版物）</w:t>
          </w:r>
        </w:p>
      </w:docPartBody>
    </w:docPart>
    <w:docPart>
      <w:docPartPr>
        <w:name w:val="3526AD2DE48447D6924406CD842CD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B762C-4216-47B8-9AEC-D83B10A2AE11}"/>
      </w:docPartPr>
      <w:docPartBody>
        <w:p w:rsidR="00E67770" w:rsidRDefault="00CA3A9F">
          <w:pPr>
            <w:pStyle w:val="3526AD2DE48447D6924406CD842CD63B"/>
          </w:pPr>
          <w:r>
            <w:rPr>
              <w:lang w:val="zh-CN" w:bidi="zh-CN"/>
            </w:rPr>
            <w:t>姓氏，名字，中间名</w:t>
          </w:r>
        </w:p>
      </w:docPartBody>
    </w:docPart>
    <w:docPart>
      <w:docPartPr>
        <w:name w:val="874113C6C518461DB5B4C56BEACF2A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D8B9FE-D945-4115-B440-9EC01B260A14}"/>
      </w:docPartPr>
      <w:docPartBody>
        <w:p w:rsidR="00E67770" w:rsidRDefault="00CA3A9F">
          <w:pPr>
            <w:pStyle w:val="874113C6C518461DB5B4C56BEACF2A75"/>
          </w:pPr>
          <w:r>
            <w:rPr>
              <w:lang w:val="zh-CN" w:bidi="zh-CN"/>
            </w:rPr>
            <w:t>文章标题</w:t>
          </w:r>
        </w:p>
      </w:docPartBody>
    </w:docPart>
    <w:docPart>
      <w:docPartPr>
        <w:name w:val="C02E13E1071B4B0298A981F5FE9E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734E12-77EB-4B2E-BC9C-ACE0770B0BF8}"/>
      </w:docPartPr>
      <w:docPartBody>
        <w:p w:rsidR="00E67770" w:rsidRDefault="00CA3A9F">
          <w:pPr>
            <w:pStyle w:val="C02E13E1071B4B0298A981F5FE9E8287"/>
          </w:pPr>
          <w:r>
            <w:rPr>
              <w:rStyle w:val="a3"/>
              <w:lang w:val="zh-CN" w:bidi="zh-CN"/>
            </w:rPr>
            <w:t>期刊标题</w:t>
          </w:r>
        </w:p>
      </w:docPartBody>
    </w:docPart>
    <w:docPart>
      <w:docPartPr>
        <w:name w:val="7489012459654CF39D7171F927F04E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55732F-EE9A-4DE5-B175-F1A5D60342C9}"/>
      </w:docPartPr>
      <w:docPartBody>
        <w:p w:rsidR="00E67770" w:rsidRDefault="00CA3A9F">
          <w:pPr>
            <w:pStyle w:val="7489012459654CF39D7171F927F04EA0"/>
          </w:pPr>
          <w:r>
            <w:rPr>
              <w:lang w:val="zh-CN" w:bidi="zh-CN"/>
            </w:rPr>
            <w:t>年份</w:t>
          </w:r>
        </w:p>
      </w:docPartBody>
    </w:docPart>
    <w:docPart>
      <w:docPartPr>
        <w:name w:val="295E792449E34A6F865ED0EF648C79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247DAC-B826-4DBC-952E-EF02365C72D6}"/>
      </w:docPartPr>
      <w:docPartBody>
        <w:p w:rsidR="00E67770" w:rsidRDefault="00CA3A9F">
          <w:pPr>
            <w:pStyle w:val="295E792449E34A6F865ED0EF648C7961"/>
          </w:pPr>
          <w:r>
            <w:rPr>
              <w:lang w:val="zh-CN" w:bidi="zh-CN"/>
            </w:rPr>
            <w:t>页面范围</w:t>
          </w:r>
        </w:p>
      </w:docPartBody>
    </w:docPart>
    <w:docPart>
      <w:docPartPr>
        <w:name w:val="771C440F651344E38FD8E7710F80C4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1BB9A5-53E1-4D73-84C9-1EFC2BB55903}"/>
      </w:docPartPr>
      <w:docPartBody>
        <w:p w:rsidR="00E67770" w:rsidRDefault="00CA3A9F">
          <w:pPr>
            <w:pStyle w:val="771C440F651344E38FD8E7710F80C4A8"/>
          </w:pPr>
          <w:r>
            <w:rPr>
              <w:lang w:val="zh-CN" w:bidi="zh-CN"/>
            </w:rPr>
            <w:t>打印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9F"/>
    <w:rsid w:val="003215B7"/>
    <w:rsid w:val="00CA3A9F"/>
    <w:rsid w:val="00DE0846"/>
    <w:rsid w:val="00E6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646726EC21499AA4DD6075BB083724">
    <w:name w:val="56646726EC21499AA4DD6075BB083724"/>
  </w:style>
  <w:style w:type="paragraph" w:customStyle="1" w:styleId="A0B118F0B6D94C06BE53FED3C3A54ACE">
    <w:name w:val="A0B118F0B6D94C06BE53FED3C3A54ACE"/>
  </w:style>
  <w:style w:type="paragraph" w:customStyle="1" w:styleId="D0801D8799F34FFCAA9D6415B6CB4AAC">
    <w:name w:val="D0801D8799F34FFCAA9D6415B6CB4AAC"/>
  </w:style>
  <w:style w:type="paragraph" w:customStyle="1" w:styleId="5FD7C7D2F4894E8D9CC9D63E1F61B59C">
    <w:name w:val="5FD7C7D2F4894E8D9CC9D63E1F61B59C"/>
  </w:style>
  <w:style w:type="paragraph" w:customStyle="1" w:styleId="DC7EA5EF27CA4B9F8FD235FF6633C820">
    <w:name w:val="DC7EA5EF27CA4B9F8FD235FF6633C820"/>
  </w:style>
  <w:style w:type="paragraph" w:customStyle="1" w:styleId="C5E2D56190F54C93B908FB35E2B33EE8">
    <w:name w:val="C5E2D56190F54C93B908FB35E2B33EE8"/>
  </w:style>
  <w:style w:type="character" w:styleId="a3">
    <w:name w:val="Emphasis"/>
    <w:basedOn w:val="a0"/>
    <w:uiPriority w:val="8"/>
    <w:qFormat/>
    <w:rPr>
      <w:i/>
      <w:iCs/>
    </w:rPr>
  </w:style>
  <w:style w:type="paragraph" w:customStyle="1" w:styleId="BA89BA83065040F1BCA11D857DEA2B57">
    <w:name w:val="BA89BA83065040F1BCA11D857DEA2B57"/>
  </w:style>
  <w:style w:type="paragraph" w:customStyle="1" w:styleId="E231661638264077842925C53AAB9497">
    <w:name w:val="E231661638264077842925C53AAB9497"/>
  </w:style>
  <w:style w:type="paragraph" w:customStyle="1" w:styleId="F3BC1169D2E14F16AB8004CC71891D67">
    <w:name w:val="F3BC1169D2E14F16AB8004CC71891D67"/>
  </w:style>
  <w:style w:type="paragraph" w:customStyle="1" w:styleId="7D7F7D2A70F1418393F6281D9C404D0C">
    <w:name w:val="7D7F7D2A70F1418393F6281D9C404D0C"/>
  </w:style>
  <w:style w:type="paragraph" w:customStyle="1" w:styleId="BD3F0985B54D48648E260FD6C9BA44B8">
    <w:name w:val="BD3F0985B54D48648E260FD6C9BA44B8"/>
  </w:style>
  <w:style w:type="paragraph" w:customStyle="1" w:styleId="238BAD900ED14A32A6EED160C8D3334C">
    <w:name w:val="238BAD900ED14A32A6EED160C8D3334C"/>
  </w:style>
  <w:style w:type="paragraph" w:customStyle="1" w:styleId="3592DD9A9C094C3C97816CDA94E5441B">
    <w:name w:val="3592DD9A9C094C3C97816CDA94E5441B"/>
  </w:style>
  <w:style w:type="paragraph" w:customStyle="1" w:styleId="C73CE1C8022F4B2DA19E361D27AFEBA6">
    <w:name w:val="C73CE1C8022F4B2DA19E361D27AFEBA6"/>
  </w:style>
  <w:style w:type="paragraph" w:customStyle="1" w:styleId="261460892C82416088C5B2A46F738964">
    <w:name w:val="261460892C82416088C5B2A46F738964"/>
  </w:style>
  <w:style w:type="paragraph" w:customStyle="1" w:styleId="90C8E1A115DD4326B6E26EE06D2C4250">
    <w:name w:val="90C8E1A115DD4326B6E26EE06D2C4250"/>
  </w:style>
  <w:style w:type="paragraph" w:customStyle="1" w:styleId="E5FAC5F3B6B240F983D3F437C72EA2C8">
    <w:name w:val="E5FAC5F3B6B240F983D3F437C72EA2C8"/>
  </w:style>
  <w:style w:type="paragraph" w:customStyle="1" w:styleId="2160A348D62B4B2481D01DE19D7E0CFB">
    <w:name w:val="2160A348D62B4B2481D01DE19D7E0CFB"/>
  </w:style>
  <w:style w:type="paragraph" w:customStyle="1" w:styleId="377F1FB50CFD4676AD538A0BE370E37C">
    <w:name w:val="377F1FB50CFD4676AD538A0BE370E37C"/>
  </w:style>
  <w:style w:type="paragraph" w:customStyle="1" w:styleId="0B4A622CE46B4A79B978A66E6DE66D5D">
    <w:name w:val="0B4A622CE46B4A79B978A66E6DE66D5D"/>
  </w:style>
  <w:style w:type="paragraph" w:customStyle="1" w:styleId="5B445A6A91654F50BD25EB0E9F5BDFF1">
    <w:name w:val="5B445A6A91654F50BD25EB0E9F5BDFF1"/>
  </w:style>
  <w:style w:type="paragraph" w:customStyle="1" w:styleId="BACCE26570614BCEBFDE5764FE985274">
    <w:name w:val="BACCE26570614BCEBFDE5764FE985274"/>
  </w:style>
  <w:style w:type="paragraph" w:customStyle="1" w:styleId="E6C7DED5C725424384DF2636219B0090">
    <w:name w:val="E6C7DED5C725424384DF2636219B0090"/>
  </w:style>
  <w:style w:type="paragraph" w:customStyle="1" w:styleId="E549AAAFE6414C60A5B2CE4675C4B70F">
    <w:name w:val="E549AAAFE6414C60A5B2CE4675C4B70F"/>
  </w:style>
  <w:style w:type="paragraph" w:customStyle="1" w:styleId="25168F4845B34E4EA44CC569DF02A6DA">
    <w:name w:val="25168F4845B34E4EA44CC569DF02A6DA"/>
  </w:style>
  <w:style w:type="paragraph" w:customStyle="1" w:styleId="9AB287246E0849FA94E8C3234FAD05D1">
    <w:name w:val="9AB287246E0849FA94E8C3234FAD05D1"/>
  </w:style>
  <w:style w:type="paragraph" w:customStyle="1" w:styleId="DA387D689027437FA21ECAACD6FBDF67">
    <w:name w:val="DA387D689027437FA21ECAACD6FBDF67"/>
  </w:style>
  <w:style w:type="paragraph" w:customStyle="1" w:styleId="41F443860F2A4729BB1A1F6853594561">
    <w:name w:val="41F443860F2A4729BB1A1F6853594561"/>
  </w:style>
  <w:style w:type="paragraph" w:customStyle="1" w:styleId="85D8E977F1D54D6FB3F67F90476C6D2A">
    <w:name w:val="85D8E977F1D54D6FB3F67F90476C6D2A"/>
  </w:style>
  <w:style w:type="paragraph" w:customStyle="1" w:styleId="EE9ACA90E8214699876F18096C02547C">
    <w:name w:val="EE9ACA90E8214699876F18096C02547C"/>
  </w:style>
  <w:style w:type="paragraph" w:customStyle="1" w:styleId="3DAB68CE4E4E454083EA90480537A014">
    <w:name w:val="3DAB68CE4E4E454083EA90480537A014"/>
  </w:style>
  <w:style w:type="paragraph" w:customStyle="1" w:styleId="F9CCAA9D325D43DCAE952A439E66153E">
    <w:name w:val="F9CCAA9D325D43DCAE952A439E66153E"/>
  </w:style>
  <w:style w:type="paragraph" w:customStyle="1" w:styleId="B3EE2FEA36E74AC4B59D62A107E6D3EC">
    <w:name w:val="B3EE2FEA36E74AC4B59D62A107E6D3EC"/>
  </w:style>
  <w:style w:type="paragraph" w:customStyle="1" w:styleId="23EEF381FAE5469CBA826D648BC1660E">
    <w:name w:val="23EEF381FAE5469CBA826D648BC1660E"/>
  </w:style>
  <w:style w:type="paragraph" w:customStyle="1" w:styleId="3526AD2DE48447D6924406CD842CD63B">
    <w:name w:val="3526AD2DE48447D6924406CD842CD63B"/>
  </w:style>
  <w:style w:type="paragraph" w:customStyle="1" w:styleId="874113C6C518461DB5B4C56BEACF2A75">
    <w:name w:val="874113C6C518461DB5B4C56BEACF2A75"/>
  </w:style>
  <w:style w:type="paragraph" w:customStyle="1" w:styleId="C02E13E1071B4B0298A981F5FE9E8287">
    <w:name w:val="C02E13E1071B4B0298A981F5FE9E8287"/>
  </w:style>
  <w:style w:type="paragraph" w:customStyle="1" w:styleId="7489012459654CF39D7171F927F04EA0">
    <w:name w:val="7489012459654CF39D7171F927F04EA0"/>
  </w:style>
  <w:style w:type="paragraph" w:customStyle="1" w:styleId="295E792449E34A6F865ED0EF648C7961">
    <w:name w:val="295E792449E34A6F865ED0EF648C7961"/>
  </w:style>
  <w:style w:type="paragraph" w:customStyle="1" w:styleId="771C440F651344E38FD8E7710F80C4A8">
    <w:name w:val="771C440F651344E38FD8E7710F80C4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样式纸张</Template>
  <TotalTime>256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</dc:creator>
  <cp:keywords/>
  <dc:description/>
  <cp:lastModifiedBy>HEYU WANG</cp:lastModifiedBy>
  <cp:revision>3</cp:revision>
  <dcterms:created xsi:type="dcterms:W3CDTF">2020-07-15T01:35:00Z</dcterms:created>
  <dcterms:modified xsi:type="dcterms:W3CDTF">2020-07-15T06:54:00Z</dcterms:modified>
  <cp:version/>
</cp:coreProperties>
</file>